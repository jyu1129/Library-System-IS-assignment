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16DC9" w14:textId="2B9B0252" w:rsidR="00636C0A" w:rsidRDefault="00E15D76">
      <w:pPr>
        <w:pStyle w:val="Heading1"/>
      </w:pPr>
      <w:bookmarkStart w:id="0" w:name="_Hlk16155671"/>
      <w:r>
        <w:rPr>
          <w:noProof/>
        </w:rPr>
        <w:drawing>
          <wp:anchor distT="0" distB="0" distL="114300" distR="114300" simplePos="0" relativeHeight="251659264" behindDoc="0" locked="0" layoutInCell="1" allowOverlap="1" wp14:anchorId="0BCE82A8" wp14:editId="15B527DF">
            <wp:simplePos x="0" y="0"/>
            <wp:positionH relativeFrom="margin">
              <wp:posOffset>2447925</wp:posOffset>
            </wp:positionH>
            <wp:positionV relativeFrom="paragraph">
              <wp:posOffset>0</wp:posOffset>
            </wp:positionV>
            <wp:extent cx="758825" cy="790575"/>
            <wp:effectExtent l="0" t="0" r="317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8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C0A">
        <w:t>Perpustakaan Negara Malaysia</w:t>
      </w:r>
    </w:p>
    <w:p w14:paraId="42FA0B02" w14:textId="323215F7" w:rsidR="00DA69C0" w:rsidRDefault="00E559E1">
      <w:pPr>
        <w:pStyle w:val="Heading1"/>
      </w:pPr>
      <w:r>
        <w:t>System’s Interview Form</w:t>
      </w:r>
      <w:bookmarkEnd w:id="0"/>
    </w:p>
    <w:sdt>
      <w:sdtPr>
        <w:rPr>
          <w:rFonts w:ascii="Times New Roman" w:hAnsi="Times New Roman" w:cs="Times New Roman"/>
          <w:sz w:val="24"/>
          <w:szCs w:val="24"/>
        </w:rPr>
        <w:alias w:val="Interview details:"/>
        <w:tag w:val="Interview details"/>
        <w:id w:val="863793608"/>
        <w:placeholder>
          <w:docPart w:val="89371A7EB0734D998DDBE29AE514A68A"/>
        </w:placeholder>
        <w:temporary/>
        <w:showingPlcHdr/>
        <w15:appearance w15:val="hidden"/>
      </w:sdtPr>
      <w:sdtEndPr/>
      <w:sdtContent>
        <w:p w14:paraId="0D8534B4"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Interview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076"/>
        <w:gridCol w:w="3845"/>
        <w:gridCol w:w="936"/>
        <w:gridCol w:w="1662"/>
        <w:gridCol w:w="936"/>
        <w:gridCol w:w="1345"/>
      </w:tblGrid>
      <w:tr w:rsidR="008B6365" w:rsidRPr="00E559E1" w14:paraId="3698DDA9" w14:textId="77777777" w:rsidTr="00AA162A">
        <w:trPr>
          <w:trHeight w:val="432"/>
        </w:trPr>
        <w:tc>
          <w:tcPr>
            <w:tcW w:w="1798" w:type="dxa"/>
            <w:tcMar>
              <w:right w:w="115" w:type="dxa"/>
            </w:tcMar>
            <w:vAlign w:val="bottom"/>
          </w:tcPr>
          <w:p w14:paraId="4A43A339" w14:textId="03EE1AD4" w:rsidR="008B6365" w:rsidRPr="00E559E1" w:rsidRDefault="00636C0A" w:rsidP="005A5523">
            <w:pPr>
              <w:rPr>
                <w:rFonts w:ascii="Times New Roman" w:hAnsi="Times New Roman" w:cs="Times New Roman"/>
                <w:sz w:val="24"/>
                <w:szCs w:val="24"/>
              </w:rPr>
            </w:pPr>
            <w:r>
              <w:rPr>
                <w:rFonts w:ascii="Times New Roman" w:hAnsi="Times New Roman" w:cs="Times New Roman"/>
                <w:sz w:val="24"/>
                <w:szCs w:val="24"/>
              </w:rPr>
              <w:t>Interviewer Name</w:t>
            </w:r>
            <w:r w:rsidR="008C2AA8" w:rsidRPr="00E559E1">
              <w:rPr>
                <w:rFonts w:ascii="Times New Roman" w:hAnsi="Times New Roman" w:cs="Times New Roman"/>
                <w:sz w:val="24"/>
                <w:szCs w:val="24"/>
              </w:rPr>
              <w:t>:</w:t>
            </w:r>
          </w:p>
        </w:tc>
        <w:tc>
          <w:tcPr>
            <w:tcW w:w="3333" w:type="dxa"/>
            <w:tcBorders>
              <w:bottom w:val="single" w:sz="4" w:space="0" w:color="000000" w:themeColor="text1"/>
            </w:tcBorders>
            <w:tcMar>
              <w:right w:w="115" w:type="dxa"/>
            </w:tcMar>
            <w:vAlign w:val="bottom"/>
          </w:tcPr>
          <w:p w14:paraId="1FD9A6A3" w14:textId="460699ED" w:rsidR="008B6365" w:rsidRPr="00E559E1" w:rsidRDefault="008B6365" w:rsidP="005A5523">
            <w:pPr>
              <w:rPr>
                <w:rFonts w:ascii="Times New Roman" w:hAnsi="Times New Roman" w:cs="Times New Roman"/>
                <w:sz w:val="24"/>
                <w:szCs w:val="24"/>
              </w:rPr>
            </w:pPr>
          </w:p>
        </w:tc>
        <w:tc>
          <w:tcPr>
            <w:tcW w:w="811" w:type="dxa"/>
            <w:tcMar>
              <w:right w:w="115" w:type="dxa"/>
            </w:tcMar>
            <w:vAlign w:val="bottom"/>
          </w:tcPr>
          <w:p w14:paraId="7BDA8863" w14:textId="77777777" w:rsidR="008B6365" w:rsidRPr="00E559E1" w:rsidRDefault="00FC5182" w:rsidP="005A5523">
            <w:pP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5245600"/>
                <w:placeholder>
                  <w:docPart w:val="58F90F17951249EB89B839A146FE3A77"/>
                </w:placeholder>
                <w:temporary/>
                <w:showingPlcHdr/>
                <w15:appearance w15:val="hidden"/>
              </w:sdtPr>
              <w:sdtEndPr/>
              <w:sdtContent>
                <w:r w:rsidR="00C65A12" w:rsidRPr="00E559E1">
                  <w:rPr>
                    <w:rFonts w:ascii="Times New Roman" w:hAnsi="Times New Roman" w:cs="Times New Roman"/>
                    <w:sz w:val="24"/>
                    <w:szCs w:val="24"/>
                  </w:rPr>
                  <w:t>Dat</w:t>
                </w:r>
                <w:r w:rsidR="00C760E3" w:rsidRPr="00E559E1">
                  <w:rPr>
                    <w:rFonts w:ascii="Times New Roman" w:hAnsi="Times New Roman" w:cs="Times New Roman"/>
                    <w:sz w:val="24"/>
                    <w:szCs w:val="24"/>
                  </w:rPr>
                  <w:t>e</w:t>
                </w:r>
              </w:sdtContent>
            </w:sdt>
            <w:r w:rsidR="00075CF6" w:rsidRPr="00E559E1">
              <w:rPr>
                <w:rFonts w:ascii="Times New Roman" w:hAnsi="Times New Roman" w:cs="Times New Roman"/>
                <w:sz w:val="24"/>
                <w:szCs w:val="24"/>
              </w:rPr>
              <w:t>:</w:t>
            </w:r>
          </w:p>
        </w:tc>
        <w:tc>
          <w:tcPr>
            <w:tcW w:w="1441" w:type="dxa"/>
            <w:tcBorders>
              <w:bottom w:val="single" w:sz="4" w:space="0" w:color="000000" w:themeColor="text1"/>
            </w:tcBorders>
            <w:tcMar>
              <w:right w:w="115" w:type="dxa"/>
            </w:tcMar>
            <w:vAlign w:val="bottom"/>
          </w:tcPr>
          <w:p w14:paraId="09AF419E" w14:textId="064BF796" w:rsidR="008B6365" w:rsidRPr="00E559E1" w:rsidRDefault="008B6365" w:rsidP="005A5523">
            <w:pPr>
              <w:rPr>
                <w:rFonts w:ascii="Times New Roman" w:hAnsi="Times New Roman" w:cs="Times New Roman"/>
                <w:sz w:val="24"/>
                <w:szCs w:val="24"/>
              </w:rPr>
            </w:pPr>
          </w:p>
        </w:tc>
        <w:tc>
          <w:tcPr>
            <w:tcW w:w="811" w:type="dxa"/>
            <w:tcMar>
              <w:right w:w="115" w:type="dxa"/>
            </w:tcMar>
            <w:vAlign w:val="bottom"/>
          </w:tcPr>
          <w:p w14:paraId="2375036C" w14:textId="77777777" w:rsidR="008B6365" w:rsidRPr="00E559E1" w:rsidRDefault="00FC5182" w:rsidP="005A5523">
            <w:pPr>
              <w:jc w:val="right"/>
              <w:rPr>
                <w:rFonts w:ascii="Times New Roman" w:hAnsi="Times New Roman" w:cs="Times New Roman"/>
                <w:sz w:val="24"/>
                <w:szCs w:val="24"/>
              </w:rPr>
            </w:pPr>
            <w:sdt>
              <w:sdtPr>
                <w:rPr>
                  <w:rFonts w:ascii="Times New Roman" w:hAnsi="Times New Roman" w:cs="Times New Roman"/>
                  <w:sz w:val="24"/>
                  <w:szCs w:val="24"/>
                </w:rPr>
                <w:alias w:val="Time:"/>
                <w:tag w:val="Time:"/>
                <w:id w:val="-431667029"/>
                <w:placeholder>
                  <w:docPart w:val="F4709CF255D24A05A4159F5E9009094A"/>
                </w:placeholder>
                <w:temporary/>
                <w:showingPlcHdr/>
                <w15:appearance w15:val="hidden"/>
              </w:sdtPr>
              <w:sdtEndPr/>
              <w:sdtContent>
                <w:r w:rsidR="00C65A12" w:rsidRPr="00E559E1">
                  <w:rPr>
                    <w:rFonts w:ascii="Times New Roman" w:hAnsi="Times New Roman" w:cs="Times New Roman"/>
                    <w:sz w:val="24"/>
                    <w:szCs w:val="24"/>
                  </w:rPr>
                  <w:t>Time</w:t>
                </w:r>
              </w:sdtContent>
            </w:sdt>
            <w:r w:rsidR="00075CF6" w:rsidRPr="00E559E1">
              <w:rPr>
                <w:rFonts w:ascii="Times New Roman" w:hAnsi="Times New Roman" w:cs="Times New Roman"/>
                <w:sz w:val="24"/>
                <w:szCs w:val="24"/>
              </w:rPr>
              <w:t>:</w:t>
            </w:r>
          </w:p>
        </w:tc>
        <w:tc>
          <w:tcPr>
            <w:tcW w:w="1166" w:type="dxa"/>
            <w:tcBorders>
              <w:bottom w:val="single" w:sz="4" w:space="0" w:color="000000" w:themeColor="text1"/>
            </w:tcBorders>
            <w:tcMar>
              <w:right w:w="115" w:type="dxa"/>
            </w:tcMar>
            <w:vAlign w:val="bottom"/>
          </w:tcPr>
          <w:p w14:paraId="5B11027A" w14:textId="2B65EAD8" w:rsidR="008B6365" w:rsidRPr="00E559E1" w:rsidRDefault="008B6365" w:rsidP="005A5523">
            <w:pPr>
              <w:rPr>
                <w:rFonts w:ascii="Times New Roman" w:hAnsi="Times New Roman" w:cs="Times New Roman"/>
                <w:sz w:val="24"/>
                <w:szCs w:val="24"/>
              </w:rPr>
            </w:pPr>
          </w:p>
        </w:tc>
      </w:tr>
      <w:tr w:rsidR="00E559E1" w:rsidRPr="00E559E1" w14:paraId="29BF165F" w14:textId="77777777" w:rsidTr="00016754">
        <w:trPr>
          <w:trHeight w:val="432"/>
        </w:trPr>
        <w:tc>
          <w:tcPr>
            <w:tcW w:w="1800" w:type="dxa"/>
            <w:vAlign w:val="bottom"/>
          </w:tcPr>
          <w:p w14:paraId="29E55E8D" w14:textId="465FE1F8" w:rsidR="00E559E1" w:rsidRPr="00E559E1" w:rsidRDefault="00E559E1" w:rsidP="004509FE">
            <w:pPr>
              <w:rPr>
                <w:rFonts w:ascii="Times New Roman" w:hAnsi="Times New Roman" w:cs="Times New Roman"/>
                <w:sz w:val="24"/>
                <w:szCs w:val="24"/>
              </w:rPr>
            </w:pPr>
            <w:r w:rsidRPr="00E559E1">
              <w:rPr>
                <w:rFonts w:ascii="Times New Roman" w:hAnsi="Times New Roman" w:cs="Times New Roman"/>
                <w:sz w:val="24"/>
                <w:szCs w:val="24"/>
              </w:rPr>
              <w:t>Interviewer</w:t>
            </w:r>
            <w:r w:rsidR="00636C0A">
              <w:rPr>
                <w:rFonts w:ascii="Times New Roman" w:hAnsi="Times New Roman" w:cs="Times New Roman"/>
                <w:sz w:val="24"/>
                <w:szCs w:val="24"/>
              </w:rPr>
              <w:t xml:space="preserve"> Position</w:t>
            </w:r>
            <w:r w:rsidR="00B47C5F">
              <w:rPr>
                <w:rFonts w:ascii="Times New Roman" w:hAnsi="Times New Roman" w:cs="Times New Roman"/>
                <w:sz w:val="24"/>
                <w:szCs w:val="24"/>
              </w:rPr>
              <w:t>:</w:t>
            </w:r>
          </w:p>
        </w:tc>
        <w:tc>
          <w:tcPr>
            <w:tcW w:w="7560" w:type="dxa"/>
            <w:gridSpan w:val="5"/>
            <w:tcBorders>
              <w:bottom w:val="single" w:sz="4" w:space="0" w:color="000000" w:themeColor="text1"/>
            </w:tcBorders>
            <w:vAlign w:val="bottom"/>
          </w:tcPr>
          <w:p w14:paraId="716AD01F" w14:textId="7FEF2087" w:rsidR="00E559E1" w:rsidRPr="00E559E1" w:rsidRDefault="00E559E1" w:rsidP="004509FE">
            <w:pPr>
              <w:rPr>
                <w:rFonts w:ascii="Times New Roman" w:hAnsi="Times New Roman" w:cs="Times New Roman"/>
                <w:sz w:val="24"/>
                <w:szCs w:val="24"/>
              </w:rPr>
            </w:pP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077"/>
        <w:gridCol w:w="8723"/>
      </w:tblGrid>
      <w:tr w:rsidR="00E559E1" w:rsidRPr="00E559E1" w14:paraId="550D3AC6" w14:textId="2D6A3311" w:rsidTr="00674151">
        <w:trPr>
          <w:trHeight w:val="432"/>
        </w:trPr>
        <w:tc>
          <w:tcPr>
            <w:tcW w:w="1800" w:type="dxa"/>
            <w:tcBorders>
              <w:top w:val="nil"/>
              <w:bottom w:val="nil"/>
            </w:tcBorders>
            <w:tcMar>
              <w:left w:w="0" w:type="dxa"/>
              <w:right w:w="0" w:type="dxa"/>
            </w:tcMar>
            <w:vAlign w:val="bottom"/>
          </w:tcPr>
          <w:p w14:paraId="22C9FD93" w14:textId="1539961C" w:rsidR="00E559E1"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Interviewee</w:t>
            </w:r>
            <w:r w:rsidR="00636C0A">
              <w:rPr>
                <w:rFonts w:ascii="Times New Roman" w:hAnsi="Times New Roman" w:cs="Times New Roman"/>
                <w:sz w:val="24"/>
                <w:szCs w:val="24"/>
              </w:rPr>
              <w:t xml:space="preserve"> Name</w:t>
            </w:r>
            <w:r w:rsidRPr="00E559E1">
              <w:rPr>
                <w:rFonts w:ascii="Times New Roman" w:hAnsi="Times New Roman" w:cs="Times New Roman"/>
                <w:sz w:val="24"/>
                <w:szCs w:val="24"/>
              </w:rPr>
              <w:t>:</w:t>
            </w:r>
          </w:p>
        </w:tc>
        <w:tc>
          <w:tcPr>
            <w:tcW w:w="7560" w:type="dxa"/>
            <w:tcMar>
              <w:left w:w="0" w:type="dxa"/>
              <w:right w:w="0" w:type="dxa"/>
            </w:tcMar>
            <w:vAlign w:val="bottom"/>
          </w:tcPr>
          <w:p w14:paraId="3A11B9AF" w14:textId="13BFE6DD" w:rsidR="00E559E1" w:rsidRPr="00E559E1" w:rsidRDefault="00E559E1" w:rsidP="00C90F34">
            <w:pPr>
              <w:rPr>
                <w:rFonts w:ascii="Times New Roman" w:hAnsi="Times New Roman" w:cs="Times New Roman"/>
                <w:sz w:val="24"/>
                <w:szCs w:val="24"/>
              </w:rPr>
            </w:pPr>
          </w:p>
        </w:tc>
      </w:tr>
      <w:tr w:rsidR="00C90F34" w:rsidRPr="00E559E1" w14:paraId="2F1F70D8" w14:textId="77777777" w:rsidTr="00C90F34">
        <w:trPr>
          <w:trHeight w:val="432"/>
        </w:trPr>
        <w:tc>
          <w:tcPr>
            <w:tcW w:w="1800" w:type="dxa"/>
            <w:tcBorders>
              <w:top w:val="nil"/>
              <w:bottom w:val="nil"/>
            </w:tcBorders>
            <w:tcMar>
              <w:left w:w="0" w:type="dxa"/>
              <w:right w:w="0" w:type="dxa"/>
            </w:tcMar>
            <w:vAlign w:val="bottom"/>
          </w:tcPr>
          <w:p w14:paraId="7794B3B7" w14:textId="55A48B0C" w:rsidR="00C90F34"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Subject:</w:t>
            </w:r>
          </w:p>
        </w:tc>
        <w:tc>
          <w:tcPr>
            <w:tcW w:w="7560" w:type="dxa"/>
            <w:tcMar>
              <w:left w:w="0" w:type="dxa"/>
              <w:right w:w="0" w:type="dxa"/>
            </w:tcMar>
            <w:vAlign w:val="bottom"/>
          </w:tcPr>
          <w:p w14:paraId="1EBF6201" w14:textId="44085DAA" w:rsidR="00C90F34" w:rsidRPr="00E559E1" w:rsidRDefault="00C90F34" w:rsidP="00C90F34">
            <w:pPr>
              <w:rPr>
                <w:rFonts w:ascii="Times New Roman" w:hAnsi="Times New Roman" w:cs="Times New Roman"/>
                <w:sz w:val="24"/>
                <w:szCs w:val="24"/>
              </w:rPr>
            </w:pPr>
          </w:p>
        </w:tc>
      </w:tr>
    </w:tbl>
    <w:p w14:paraId="6438D5F3" w14:textId="77777777" w:rsidR="004668FB" w:rsidRPr="00E559E1" w:rsidRDefault="004668FB" w:rsidP="008D5C81">
      <w:pPr>
        <w:rPr>
          <w:rFonts w:ascii="Times New Roman" w:hAnsi="Times New Roman" w:cs="Times New Roman"/>
          <w:sz w:val="24"/>
          <w:szCs w:val="24"/>
        </w:rPr>
      </w:pPr>
    </w:p>
    <w:p w14:paraId="7374B00E" w14:textId="3CDABA4D" w:rsidR="008C2AA8" w:rsidRPr="00E559E1" w:rsidRDefault="00E559E1" w:rsidP="008C2AA8">
      <w:pPr>
        <w:pStyle w:val="Heading2"/>
        <w:rPr>
          <w:rFonts w:ascii="Times New Roman" w:hAnsi="Times New Roman" w:cs="Times New Roman"/>
          <w:sz w:val="24"/>
          <w:szCs w:val="24"/>
        </w:rPr>
      </w:pPr>
      <w:r w:rsidRPr="00E559E1">
        <w:rPr>
          <w:rFonts w:ascii="Times New Roman" w:hAnsi="Times New Roman" w:cs="Times New Roman"/>
          <w:sz w:val="24"/>
          <w:szCs w:val="24"/>
        </w:rPr>
        <w:t>Questions to Ask Interviewee</w:t>
      </w:r>
    </w:p>
    <w:tbl>
      <w:tblPr>
        <w:tblStyle w:val="NoteForm1"/>
        <w:tblW w:w="5000" w:type="pct"/>
        <w:tblLayout w:type="fixed"/>
        <w:tblLook w:val="04A0" w:firstRow="1" w:lastRow="0" w:firstColumn="1" w:lastColumn="0" w:noHBand="0" w:noVBand="1"/>
        <w:tblDescription w:val="Space to write down questions and notes table 1"/>
      </w:tblPr>
      <w:tblGrid>
        <w:gridCol w:w="1662"/>
        <w:gridCol w:w="9138"/>
      </w:tblGrid>
      <w:tr w:rsidR="00EE72EC" w:rsidRPr="00E559E1" w14:paraId="19B3A2CB" w14:textId="77777777" w:rsidTr="005F2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E92EEB0" w14:textId="77777777" w:rsidR="00EE72EC" w:rsidRPr="00E559E1" w:rsidRDefault="00FC5182" w:rsidP="008D5C81">
            <w:pPr>
              <w:rPr>
                <w:rFonts w:ascii="Times New Roman" w:hAnsi="Times New Roman" w:cs="Times New Roman"/>
                <w:sz w:val="24"/>
                <w:szCs w:val="24"/>
              </w:rPr>
            </w:pPr>
            <w:sdt>
              <w:sdtPr>
                <w:rPr>
                  <w:rFonts w:ascii="Times New Roman" w:hAnsi="Times New Roman" w:cs="Times New Roman"/>
                  <w:sz w:val="24"/>
                  <w:szCs w:val="24"/>
                </w:rPr>
                <w:alias w:val="Question 1:"/>
                <w:tag w:val="Question 1:"/>
                <w:id w:val="1472794450"/>
                <w:placeholder>
                  <w:docPart w:val="99C5063AB9214469A3436562F6B984EF"/>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#1</w:t>
                </w:r>
              </w:sdtContent>
            </w:sdt>
            <w:r w:rsidR="00C760E3" w:rsidRPr="00E559E1">
              <w:rPr>
                <w:rFonts w:ascii="Times New Roman" w:hAnsi="Times New Roman" w:cs="Times New Roman"/>
                <w:sz w:val="24"/>
                <w:szCs w:val="24"/>
              </w:rPr>
              <w:t>:</w:t>
            </w:r>
          </w:p>
        </w:tc>
        <w:tc>
          <w:tcPr>
            <w:tcW w:w="7920" w:type="dxa"/>
          </w:tcPr>
          <w:p w14:paraId="45DBBB77" w14:textId="6853D9A1" w:rsidR="008856CE" w:rsidRPr="00E559E1" w:rsidRDefault="008856CE"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like</w:t>
            </w:r>
            <w:r w:rsidR="008F22F3">
              <w:rPr>
                <w:rFonts w:ascii="Times New Roman" w:hAnsi="Times New Roman" w:cs="Times New Roman"/>
                <w:sz w:val="24"/>
                <w:szCs w:val="24"/>
              </w:rPr>
              <w:t xml:space="preserve"> the</w:t>
            </w:r>
            <w:r>
              <w:rPr>
                <w:rFonts w:ascii="Times New Roman" w:hAnsi="Times New Roman" w:cs="Times New Roman"/>
                <w:sz w:val="24"/>
                <w:szCs w:val="24"/>
              </w:rPr>
              <w:t xml:space="preserve"> best about the current system?</w:t>
            </w:r>
          </w:p>
        </w:tc>
      </w:tr>
      <w:tr w:rsidR="00EE72EC" w:rsidRPr="00E559E1" w14:paraId="1ACB1EBB" w14:textId="77777777" w:rsidTr="00C90E5C">
        <w:trPr>
          <w:trHeight w:val="107"/>
        </w:trPr>
        <w:tc>
          <w:tcPr>
            <w:cnfStyle w:val="001000000000" w:firstRow="0" w:lastRow="0" w:firstColumn="1" w:lastColumn="0" w:oddVBand="0" w:evenVBand="0" w:oddHBand="0" w:evenHBand="0" w:firstRowFirstColumn="0" w:firstRowLastColumn="0" w:lastRowFirstColumn="0" w:lastRowLastColumn="0"/>
            <w:tcW w:w="1440" w:type="dxa"/>
          </w:tcPr>
          <w:p w14:paraId="1B790211" w14:textId="343F4F78"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C51021F" w14:textId="4BFF19A6"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D6699A3"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662"/>
        <w:gridCol w:w="9138"/>
      </w:tblGrid>
      <w:tr w:rsidR="00EE72EC" w:rsidRPr="00E559E1" w14:paraId="475220E9"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20FAC6" w14:textId="77777777" w:rsidR="00EE72EC" w:rsidRPr="00E559E1" w:rsidRDefault="00FC5182" w:rsidP="008D5C81">
            <w:pPr>
              <w:rPr>
                <w:rFonts w:ascii="Times New Roman" w:hAnsi="Times New Roman" w:cs="Times New Roman"/>
                <w:sz w:val="24"/>
                <w:szCs w:val="24"/>
              </w:rPr>
            </w:pPr>
            <w:sdt>
              <w:sdtPr>
                <w:rPr>
                  <w:rFonts w:ascii="Times New Roman" w:hAnsi="Times New Roman" w:cs="Times New Roman"/>
                  <w:sz w:val="24"/>
                  <w:szCs w:val="24"/>
                </w:rPr>
                <w:alias w:val="Question 2:"/>
                <w:tag w:val="Question 2:"/>
                <w:id w:val="-1638562854"/>
                <w:placeholder>
                  <w:docPart w:val="8E875CAE19AB47C48FBD0BDF9477D8DD"/>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#2</w:t>
                </w:r>
              </w:sdtContent>
            </w:sdt>
            <w:r w:rsidR="0002013D" w:rsidRPr="00E559E1">
              <w:rPr>
                <w:rFonts w:ascii="Times New Roman" w:hAnsi="Times New Roman" w:cs="Times New Roman"/>
                <w:sz w:val="24"/>
                <w:szCs w:val="24"/>
              </w:rPr>
              <w:t>:</w:t>
            </w:r>
          </w:p>
        </w:tc>
        <w:tc>
          <w:tcPr>
            <w:tcW w:w="7920" w:type="dxa"/>
          </w:tcPr>
          <w:p w14:paraId="604161CF" w14:textId="006C81A8" w:rsidR="00EE72EC" w:rsidRPr="00E559E1" w:rsidRDefault="008856CE"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What do you find </w:t>
            </w:r>
            <w:r w:rsidR="008F22F3">
              <w:rPr>
                <w:rFonts w:ascii="Times New Roman" w:hAnsi="Times New Roman" w:cs="Times New Roman"/>
                <w:sz w:val="24"/>
                <w:szCs w:val="24"/>
              </w:rPr>
              <w:t xml:space="preserve">the </w:t>
            </w:r>
            <w:r>
              <w:rPr>
                <w:rFonts w:ascii="Times New Roman" w:hAnsi="Times New Roman" w:cs="Times New Roman"/>
                <w:sz w:val="24"/>
                <w:szCs w:val="24"/>
              </w:rPr>
              <w:t>most frustrating about the current system?</w:t>
            </w:r>
          </w:p>
        </w:tc>
      </w:tr>
      <w:tr w:rsidR="00EE72EC" w:rsidRPr="00E559E1" w14:paraId="4B4DF4FA"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4C554E6" w14:textId="2668278A"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156D59F" w14:textId="045319E2"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8BBE7DA"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EE72EC" w:rsidRPr="00E559E1" w14:paraId="384E783B"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BBA3F2F" w14:textId="77777777" w:rsidR="00EE72EC" w:rsidRPr="00E559E1" w:rsidRDefault="00FC5182" w:rsidP="008D5C81">
            <w:pPr>
              <w:rPr>
                <w:rFonts w:ascii="Times New Roman" w:hAnsi="Times New Roman" w:cs="Times New Roman"/>
                <w:sz w:val="24"/>
                <w:szCs w:val="24"/>
              </w:rPr>
            </w:pPr>
            <w:sdt>
              <w:sdtPr>
                <w:rPr>
                  <w:rFonts w:ascii="Times New Roman" w:hAnsi="Times New Roman" w:cs="Times New Roman"/>
                  <w:sz w:val="24"/>
                  <w:szCs w:val="24"/>
                </w:rPr>
                <w:alias w:val="Question 3:"/>
                <w:tag w:val="Question 3:"/>
                <w:id w:val="1978417052"/>
                <w:placeholder>
                  <w:docPart w:val="9DA9D149F54741B982DD6F62BAB08CB8"/>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#3</w:t>
                </w:r>
              </w:sdtContent>
            </w:sdt>
            <w:r w:rsidR="00C760E3" w:rsidRPr="00E559E1">
              <w:rPr>
                <w:rFonts w:ascii="Times New Roman" w:hAnsi="Times New Roman" w:cs="Times New Roman"/>
                <w:sz w:val="24"/>
                <w:szCs w:val="24"/>
              </w:rPr>
              <w:t>:</w:t>
            </w:r>
          </w:p>
        </w:tc>
        <w:tc>
          <w:tcPr>
            <w:tcW w:w="7920" w:type="dxa"/>
          </w:tcPr>
          <w:p w14:paraId="2316AF44" w14:textId="5022AF00" w:rsidR="00EE72EC" w:rsidRPr="00E559E1" w:rsidRDefault="008856CE"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Would you recommend us to keep using the current system?</w:t>
            </w:r>
          </w:p>
        </w:tc>
      </w:tr>
      <w:tr w:rsidR="00EE72EC" w:rsidRPr="00E559E1" w14:paraId="4DE7E256"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5672F93" w14:textId="06BEF6D1"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298E076" w14:textId="1343A268"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C413B87" w14:textId="01BDA1D2" w:rsidR="002F575B" w:rsidRDefault="002F575B">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7A83B59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43C4FB" w14:textId="741E6ADF"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#4</w:t>
            </w:r>
            <w:r w:rsidRPr="00E559E1">
              <w:rPr>
                <w:rFonts w:ascii="Times New Roman" w:hAnsi="Times New Roman" w:cs="Times New Roman"/>
                <w:sz w:val="24"/>
                <w:szCs w:val="24"/>
              </w:rPr>
              <w:t>:</w:t>
            </w:r>
          </w:p>
        </w:tc>
        <w:tc>
          <w:tcPr>
            <w:tcW w:w="7920" w:type="dxa"/>
          </w:tcPr>
          <w:p w14:paraId="33E886AF" w14:textId="4FB700CC" w:rsidR="00840DF6" w:rsidRPr="00E559E1" w:rsidRDefault="00CE4B9E"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say if we replace the library card with the new account system?</w:t>
            </w:r>
          </w:p>
        </w:tc>
      </w:tr>
      <w:tr w:rsidR="00840DF6" w:rsidRPr="00E559E1" w14:paraId="031F52A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29D9A59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DB35061" w14:textId="14ADC3BA"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5F96AADF" w14:textId="77777777" w:rsidR="00D17892" w:rsidRDefault="00D17892">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1473FEC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0B22AD2" w14:textId="659A23D0"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#5</w:t>
            </w:r>
            <w:r w:rsidRPr="00E559E1">
              <w:rPr>
                <w:rFonts w:ascii="Times New Roman" w:hAnsi="Times New Roman" w:cs="Times New Roman"/>
                <w:sz w:val="24"/>
                <w:szCs w:val="24"/>
              </w:rPr>
              <w:t>:</w:t>
            </w:r>
          </w:p>
        </w:tc>
        <w:tc>
          <w:tcPr>
            <w:tcW w:w="7920" w:type="dxa"/>
          </w:tcPr>
          <w:p w14:paraId="6E217435" w14:textId="3EDBA918" w:rsidR="00840DF6" w:rsidRPr="00E559E1" w:rsidRDefault="00F55F2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h</w:t>
            </w:r>
            <w:r w:rsidR="006737B2">
              <w:rPr>
                <w:rFonts w:ascii="Times New Roman" w:hAnsi="Times New Roman" w:cs="Times New Roman"/>
                <w:sz w:val="24"/>
                <w:szCs w:val="24"/>
              </w:rPr>
              <w:t xml:space="preserve">ow fast is it to complete your request (e.g. borrow a book) in the current system? </w:t>
            </w:r>
          </w:p>
        </w:tc>
      </w:tr>
      <w:tr w:rsidR="00840DF6" w:rsidRPr="00E559E1" w14:paraId="3151217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4101025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EC471DD" w14:textId="0F9D47F6"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0CAD74B" w14:textId="470291ED"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20CD3D97"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992244" w14:textId="357D418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#6</w:t>
            </w:r>
            <w:r w:rsidRPr="00E559E1">
              <w:rPr>
                <w:rFonts w:ascii="Times New Roman" w:hAnsi="Times New Roman" w:cs="Times New Roman"/>
                <w:sz w:val="24"/>
                <w:szCs w:val="24"/>
              </w:rPr>
              <w:t>:</w:t>
            </w:r>
          </w:p>
        </w:tc>
        <w:tc>
          <w:tcPr>
            <w:tcW w:w="7920" w:type="dxa"/>
          </w:tcPr>
          <w:p w14:paraId="19C4751B" w14:textId="044A8D3D" w:rsidR="00840DF6" w:rsidRPr="00E559E1" w:rsidRDefault="006737B2"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you could change one thing about the current system, what would it be and why?</w:t>
            </w:r>
          </w:p>
        </w:tc>
      </w:tr>
      <w:tr w:rsidR="00840DF6" w:rsidRPr="00E559E1" w14:paraId="45D83DCD"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CC086D8"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1020721" w14:textId="414BC7FA"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48A4FD60" w14:textId="13C7BFE3"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41B38B7D"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FB63A" w14:textId="3887F5F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#7</w:t>
            </w:r>
            <w:r w:rsidRPr="00E559E1">
              <w:rPr>
                <w:rFonts w:ascii="Times New Roman" w:hAnsi="Times New Roman" w:cs="Times New Roman"/>
                <w:sz w:val="24"/>
                <w:szCs w:val="24"/>
              </w:rPr>
              <w:t>:</w:t>
            </w:r>
          </w:p>
        </w:tc>
        <w:tc>
          <w:tcPr>
            <w:tcW w:w="7920" w:type="dxa"/>
          </w:tcPr>
          <w:p w14:paraId="179EC9E1" w14:textId="1B4B4897" w:rsidR="00840DF6" w:rsidRPr="00E559E1" w:rsidRDefault="00F55F2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how easy to use do you find in the current system?</w:t>
            </w:r>
          </w:p>
        </w:tc>
      </w:tr>
      <w:tr w:rsidR="00840DF6" w:rsidRPr="00E559E1" w14:paraId="10306E7C"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FFB1094"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7DB7D341" w14:textId="43C14972"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7119214F" w14:textId="2D0B46EB"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76C87D6C"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399E5D8" w14:textId="523217D4"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#8</w:t>
            </w:r>
            <w:r w:rsidRPr="00E559E1">
              <w:rPr>
                <w:rFonts w:ascii="Times New Roman" w:hAnsi="Times New Roman" w:cs="Times New Roman"/>
                <w:sz w:val="24"/>
                <w:szCs w:val="24"/>
              </w:rPr>
              <w:t>:</w:t>
            </w:r>
          </w:p>
        </w:tc>
        <w:tc>
          <w:tcPr>
            <w:tcW w:w="7920" w:type="dxa"/>
          </w:tcPr>
          <w:p w14:paraId="42133AED" w14:textId="7994745A" w:rsidR="00840DF6" w:rsidRPr="00E559E1" w:rsidRDefault="00F55F21" w:rsidP="00F55F21">
            <w:pPr>
              <w:tabs>
                <w:tab w:val="left" w:pos="9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How do you compare the current system with other libraries?</w:t>
            </w:r>
          </w:p>
        </w:tc>
      </w:tr>
      <w:tr w:rsidR="00840DF6" w:rsidRPr="00E559E1" w14:paraId="14090F8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04808496"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16B14C8" w14:textId="40A5B066"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4AC5DDE" w14:textId="3AA583D6"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D17892" w:rsidRPr="00E559E1" w14:paraId="52799E26"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E1C13A" w14:textId="4AD20DF1" w:rsidR="00D17892" w:rsidRPr="00E559E1" w:rsidRDefault="00D17892" w:rsidP="00D17892">
            <w:pPr>
              <w:rPr>
                <w:rFonts w:ascii="Times New Roman" w:hAnsi="Times New Roman" w:cs="Times New Roman"/>
                <w:sz w:val="24"/>
                <w:szCs w:val="24"/>
              </w:rPr>
            </w:pPr>
            <w:r>
              <w:rPr>
                <w:rFonts w:ascii="Times New Roman" w:hAnsi="Times New Roman" w:cs="Times New Roman"/>
                <w:sz w:val="24"/>
                <w:szCs w:val="24"/>
              </w:rPr>
              <w:t>Question #9</w:t>
            </w:r>
            <w:r w:rsidRPr="00E559E1">
              <w:rPr>
                <w:rFonts w:ascii="Times New Roman" w:hAnsi="Times New Roman" w:cs="Times New Roman"/>
                <w:sz w:val="24"/>
                <w:szCs w:val="24"/>
              </w:rPr>
              <w:t>:</w:t>
            </w:r>
          </w:p>
        </w:tc>
        <w:tc>
          <w:tcPr>
            <w:tcW w:w="7920" w:type="dxa"/>
          </w:tcPr>
          <w:p w14:paraId="32BE8824" w14:textId="7E4B3AB6" w:rsidR="00D17892" w:rsidRPr="00E559E1" w:rsidRDefault="008F22F3" w:rsidP="00D178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Have you been fined before in out library? If so, do you think the fine system need to be improved?</w:t>
            </w:r>
          </w:p>
        </w:tc>
      </w:tr>
      <w:tr w:rsidR="00D17892" w:rsidRPr="00E559E1" w14:paraId="12C56E7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EB5062D" w14:textId="77777777" w:rsidR="00D17892" w:rsidRPr="00E559E1" w:rsidRDefault="00D17892" w:rsidP="00D17892">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21BAB52E" w14:textId="01E17081" w:rsidR="00D17892" w:rsidRPr="00E559E1" w:rsidRDefault="00D17892" w:rsidP="00D1789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02A1F5A0" w14:textId="77777777" w:rsidR="00A461A4" w:rsidRDefault="00A461A4">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4BA0FFDF"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CEE731F" w14:textId="0F42813B"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#10</w:t>
            </w:r>
            <w:r w:rsidRPr="00E559E1">
              <w:rPr>
                <w:rFonts w:ascii="Times New Roman" w:hAnsi="Times New Roman" w:cs="Times New Roman"/>
                <w:sz w:val="24"/>
                <w:szCs w:val="24"/>
              </w:rPr>
              <w:t>:</w:t>
            </w:r>
          </w:p>
        </w:tc>
        <w:tc>
          <w:tcPr>
            <w:tcW w:w="7920" w:type="dxa"/>
          </w:tcPr>
          <w:p w14:paraId="72C35BAD" w14:textId="3213FE69" w:rsidR="00840DF6" w:rsidRPr="00E559E1" w:rsidRDefault="00F55F2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How can we improve the current system? </w:t>
            </w:r>
          </w:p>
        </w:tc>
      </w:tr>
      <w:tr w:rsidR="00840DF6" w:rsidRPr="00E559E1" w14:paraId="74B41E20"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A84E9F2"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80FE43F" w14:textId="2F6D00FD"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111E0437" w14:textId="77777777" w:rsidR="00840DF6" w:rsidRPr="00E559E1" w:rsidRDefault="00840DF6">
      <w:pPr>
        <w:rPr>
          <w:rFonts w:ascii="Times New Roman" w:hAnsi="Times New Roman" w:cs="Times New Roman"/>
          <w:sz w:val="24"/>
          <w:szCs w:val="24"/>
        </w:rPr>
      </w:pPr>
    </w:p>
    <w:sdt>
      <w:sdtPr>
        <w:rPr>
          <w:rFonts w:ascii="Times New Roman" w:hAnsi="Times New Roman" w:cs="Times New Roman"/>
          <w:sz w:val="24"/>
          <w:szCs w:val="24"/>
        </w:rPr>
        <w:alias w:val="Additional notes:"/>
        <w:tag w:val="Additional notes:"/>
        <w:id w:val="-2105637154"/>
        <w:placeholder>
          <w:docPart w:val="BC6B1CF8C90440F39BDA1398F36600DB"/>
        </w:placeholder>
        <w:temporary/>
        <w:showingPlcHdr/>
        <w15:appearance w15:val="hidden"/>
      </w:sdtPr>
      <w:sdtEndPr/>
      <w:sdtContent>
        <w:p w14:paraId="4261BB48"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Additional Notes</w:t>
          </w:r>
        </w:p>
      </w:sdtContent>
    </w:sdt>
    <w:p w14:paraId="3A5A8DE7" w14:textId="6A1D016E" w:rsidR="007E22C8" w:rsidRDefault="007E22C8">
      <w:pPr>
        <w:rPr>
          <w:rFonts w:ascii="Times New Roman" w:hAnsi="Times New Roman" w:cs="Times New Roman"/>
          <w:sz w:val="24"/>
          <w:szCs w:val="24"/>
        </w:rPr>
      </w:pPr>
      <w:r>
        <w:rPr>
          <w:rFonts w:ascii="Times New Roman" w:hAnsi="Times New Roman" w:cs="Times New Roman"/>
          <w:sz w:val="24"/>
          <w:szCs w:val="24"/>
        </w:rPr>
        <w:br w:type="page"/>
      </w:r>
    </w:p>
    <w:p w14:paraId="78EF6D49" w14:textId="77777777" w:rsidR="007E22C8" w:rsidRDefault="007E22C8" w:rsidP="007E22C8">
      <w:pPr>
        <w:pStyle w:val="Heading1"/>
      </w:pPr>
      <w:r>
        <w:rPr>
          <w:noProof/>
        </w:rPr>
        <w:lastRenderedPageBreak/>
        <w:drawing>
          <wp:anchor distT="0" distB="0" distL="114300" distR="114300" simplePos="0" relativeHeight="251661312" behindDoc="0" locked="0" layoutInCell="1" allowOverlap="1" wp14:anchorId="31D66E01" wp14:editId="0A46DA68">
            <wp:simplePos x="0" y="0"/>
            <wp:positionH relativeFrom="margin">
              <wp:align>center</wp:align>
            </wp:positionH>
            <wp:positionV relativeFrom="paragraph">
              <wp:posOffset>0</wp:posOffset>
            </wp:positionV>
            <wp:extent cx="758825" cy="790575"/>
            <wp:effectExtent l="0" t="0" r="317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8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t>Perpustakaan Negara Malaysia</w:t>
      </w:r>
    </w:p>
    <w:p w14:paraId="14409364" w14:textId="77777777" w:rsidR="007E22C8" w:rsidRDefault="007E22C8" w:rsidP="007E22C8">
      <w:pPr>
        <w:pStyle w:val="Heading1"/>
      </w:pPr>
      <w:r>
        <w:t>System’s Interview Form (Sample Answers)</w:t>
      </w:r>
    </w:p>
    <w:sdt>
      <w:sdtPr>
        <w:rPr>
          <w:rFonts w:ascii="Times New Roman" w:hAnsi="Times New Roman" w:cs="Times New Roman"/>
          <w:sz w:val="24"/>
          <w:szCs w:val="24"/>
        </w:rPr>
        <w:alias w:val="Interview details:"/>
        <w:tag w:val="Interview details"/>
        <w:id w:val="-636875531"/>
        <w:placeholder>
          <w:docPart w:val="DC8A269F8BD4497B8ED1F9132320F347"/>
        </w:placeholder>
        <w:temporary/>
        <w:showingPlcHdr/>
        <w15:appearance w15:val="hidden"/>
      </w:sdtPr>
      <w:sdtEndPr/>
      <w:sdtContent>
        <w:p w14:paraId="0C631F33" w14:textId="77777777" w:rsidR="007E22C8" w:rsidRPr="00E559E1" w:rsidRDefault="007E22C8" w:rsidP="007E22C8">
          <w:pPr>
            <w:pStyle w:val="Heading2"/>
            <w:rPr>
              <w:rFonts w:ascii="Times New Roman" w:hAnsi="Times New Roman" w:cs="Times New Roman"/>
              <w:sz w:val="24"/>
              <w:szCs w:val="24"/>
            </w:rPr>
          </w:pPr>
          <w:r w:rsidRPr="00E559E1">
            <w:rPr>
              <w:rFonts w:ascii="Times New Roman" w:hAnsi="Times New Roman" w:cs="Times New Roman"/>
              <w:sz w:val="24"/>
              <w:szCs w:val="24"/>
            </w:rPr>
            <w:t>Interview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076"/>
        <w:gridCol w:w="3845"/>
        <w:gridCol w:w="936"/>
        <w:gridCol w:w="1662"/>
        <w:gridCol w:w="936"/>
        <w:gridCol w:w="1345"/>
      </w:tblGrid>
      <w:tr w:rsidR="007E22C8" w:rsidRPr="00E559E1" w14:paraId="5BDC7556" w14:textId="77777777" w:rsidTr="000B3208">
        <w:trPr>
          <w:trHeight w:val="432"/>
        </w:trPr>
        <w:tc>
          <w:tcPr>
            <w:tcW w:w="1798" w:type="dxa"/>
            <w:tcMar>
              <w:right w:w="115" w:type="dxa"/>
            </w:tcMar>
            <w:vAlign w:val="bottom"/>
          </w:tcPr>
          <w:p w14:paraId="51B0A006" w14:textId="77777777" w:rsidR="007E22C8" w:rsidRDefault="007E22C8" w:rsidP="000B3208">
            <w:pPr>
              <w:rPr>
                <w:rFonts w:ascii="Times New Roman" w:hAnsi="Times New Roman" w:cs="Times New Roman"/>
                <w:sz w:val="24"/>
                <w:szCs w:val="24"/>
              </w:rPr>
            </w:pPr>
            <w:r>
              <w:rPr>
                <w:rFonts w:ascii="Times New Roman" w:hAnsi="Times New Roman" w:cs="Times New Roman"/>
                <w:sz w:val="24"/>
                <w:szCs w:val="24"/>
              </w:rPr>
              <w:t xml:space="preserve">Interviewer </w:t>
            </w:r>
          </w:p>
          <w:p w14:paraId="7FF7DE5E"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Name:</w:t>
            </w:r>
          </w:p>
        </w:tc>
        <w:tc>
          <w:tcPr>
            <w:tcW w:w="3333" w:type="dxa"/>
            <w:tcBorders>
              <w:bottom w:val="single" w:sz="4" w:space="0" w:color="000000" w:themeColor="text1"/>
            </w:tcBorders>
            <w:tcMar>
              <w:right w:w="115" w:type="dxa"/>
            </w:tcMar>
            <w:vAlign w:val="bottom"/>
          </w:tcPr>
          <w:p w14:paraId="631AB455"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Tan Ah Kau</w:t>
            </w:r>
          </w:p>
        </w:tc>
        <w:tc>
          <w:tcPr>
            <w:tcW w:w="811" w:type="dxa"/>
            <w:tcMar>
              <w:right w:w="115" w:type="dxa"/>
            </w:tcMar>
            <w:vAlign w:val="bottom"/>
          </w:tcPr>
          <w:p w14:paraId="12850835" w14:textId="77777777" w:rsidR="007E22C8" w:rsidRPr="00E559E1" w:rsidRDefault="00FC5182" w:rsidP="000B3208">
            <w:pP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1335428037"/>
                <w:placeholder>
                  <w:docPart w:val="8A9282403ECD4091A81C0DA5E7EA334E"/>
                </w:placeholder>
                <w:temporary/>
                <w:showingPlcHdr/>
                <w15:appearance w15:val="hidden"/>
              </w:sdtPr>
              <w:sdtEndPr/>
              <w:sdtContent>
                <w:r w:rsidR="007E22C8" w:rsidRPr="00E559E1">
                  <w:rPr>
                    <w:rFonts w:ascii="Times New Roman" w:hAnsi="Times New Roman" w:cs="Times New Roman"/>
                    <w:sz w:val="24"/>
                    <w:szCs w:val="24"/>
                  </w:rPr>
                  <w:t>Date</w:t>
                </w:r>
              </w:sdtContent>
            </w:sdt>
            <w:r w:rsidR="007E22C8" w:rsidRPr="00E559E1">
              <w:rPr>
                <w:rFonts w:ascii="Times New Roman" w:hAnsi="Times New Roman" w:cs="Times New Roman"/>
                <w:sz w:val="24"/>
                <w:szCs w:val="24"/>
              </w:rPr>
              <w:t>:</w:t>
            </w:r>
          </w:p>
        </w:tc>
        <w:tc>
          <w:tcPr>
            <w:tcW w:w="1441" w:type="dxa"/>
            <w:tcBorders>
              <w:bottom w:val="single" w:sz="4" w:space="0" w:color="000000" w:themeColor="text1"/>
            </w:tcBorders>
            <w:tcMar>
              <w:right w:w="115" w:type="dxa"/>
            </w:tcMar>
            <w:vAlign w:val="bottom"/>
          </w:tcPr>
          <w:p w14:paraId="14989F3D"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1/4/2019</w:t>
            </w:r>
          </w:p>
        </w:tc>
        <w:tc>
          <w:tcPr>
            <w:tcW w:w="811" w:type="dxa"/>
            <w:tcMar>
              <w:right w:w="115" w:type="dxa"/>
            </w:tcMar>
            <w:vAlign w:val="bottom"/>
          </w:tcPr>
          <w:p w14:paraId="3E21B3AA" w14:textId="77777777" w:rsidR="007E22C8" w:rsidRPr="00E559E1" w:rsidRDefault="00FC5182" w:rsidP="000B3208">
            <w:pPr>
              <w:jc w:val="right"/>
              <w:rPr>
                <w:rFonts w:ascii="Times New Roman" w:hAnsi="Times New Roman" w:cs="Times New Roman"/>
                <w:sz w:val="24"/>
                <w:szCs w:val="24"/>
              </w:rPr>
            </w:pPr>
            <w:sdt>
              <w:sdtPr>
                <w:rPr>
                  <w:rFonts w:ascii="Times New Roman" w:hAnsi="Times New Roman" w:cs="Times New Roman"/>
                  <w:sz w:val="24"/>
                  <w:szCs w:val="24"/>
                </w:rPr>
                <w:alias w:val="Time:"/>
                <w:tag w:val="Time:"/>
                <w:id w:val="-378870652"/>
                <w:placeholder>
                  <w:docPart w:val="68A0EB20812744F2919328E1B3BE4B78"/>
                </w:placeholder>
                <w:temporary/>
                <w:showingPlcHdr/>
                <w15:appearance w15:val="hidden"/>
              </w:sdtPr>
              <w:sdtEndPr/>
              <w:sdtContent>
                <w:r w:rsidR="007E22C8" w:rsidRPr="00E559E1">
                  <w:rPr>
                    <w:rFonts w:ascii="Times New Roman" w:hAnsi="Times New Roman" w:cs="Times New Roman"/>
                    <w:sz w:val="24"/>
                    <w:szCs w:val="24"/>
                  </w:rPr>
                  <w:t>Time</w:t>
                </w:r>
              </w:sdtContent>
            </w:sdt>
            <w:r w:rsidR="007E22C8" w:rsidRPr="00E559E1">
              <w:rPr>
                <w:rFonts w:ascii="Times New Roman" w:hAnsi="Times New Roman" w:cs="Times New Roman"/>
                <w:sz w:val="24"/>
                <w:szCs w:val="24"/>
              </w:rPr>
              <w:t>:</w:t>
            </w:r>
          </w:p>
        </w:tc>
        <w:tc>
          <w:tcPr>
            <w:tcW w:w="1166" w:type="dxa"/>
            <w:tcBorders>
              <w:bottom w:val="single" w:sz="4" w:space="0" w:color="000000" w:themeColor="text1"/>
            </w:tcBorders>
            <w:tcMar>
              <w:right w:w="115" w:type="dxa"/>
            </w:tcMar>
            <w:vAlign w:val="bottom"/>
          </w:tcPr>
          <w:p w14:paraId="2DF645B1"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2:00pm</w:t>
            </w:r>
          </w:p>
        </w:tc>
      </w:tr>
      <w:tr w:rsidR="007E22C8" w:rsidRPr="00E559E1" w14:paraId="5A8145C0" w14:textId="77777777" w:rsidTr="000B3208">
        <w:trPr>
          <w:trHeight w:val="432"/>
        </w:trPr>
        <w:tc>
          <w:tcPr>
            <w:tcW w:w="1800" w:type="dxa"/>
            <w:vAlign w:val="bottom"/>
          </w:tcPr>
          <w:p w14:paraId="338E3C82" w14:textId="77777777" w:rsidR="007E22C8" w:rsidRDefault="007E22C8" w:rsidP="000B3208">
            <w:pPr>
              <w:rPr>
                <w:rFonts w:ascii="Times New Roman" w:hAnsi="Times New Roman" w:cs="Times New Roman"/>
                <w:sz w:val="24"/>
                <w:szCs w:val="24"/>
              </w:rPr>
            </w:pPr>
            <w:r w:rsidRPr="00E559E1">
              <w:rPr>
                <w:rFonts w:ascii="Times New Roman" w:hAnsi="Times New Roman" w:cs="Times New Roman"/>
                <w:sz w:val="24"/>
                <w:szCs w:val="24"/>
              </w:rPr>
              <w:t>Interviewer</w:t>
            </w:r>
          </w:p>
          <w:p w14:paraId="72B42004"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Position:</w:t>
            </w:r>
          </w:p>
        </w:tc>
        <w:tc>
          <w:tcPr>
            <w:tcW w:w="7560" w:type="dxa"/>
            <w:gridSpan w:val="5"/>
            <w:tcBorders>
              <w:bottom w:val="single" w:sz="4" w:space="0" w:color="000000" w:themeColor="text1"/>
            </w:tcBorders>
            <w:vAlign w:val="bottom"/>
          </w:tcPr>
          <w:p w14:paraId="033D1CAA"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Administrator</w:t>
            </w: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077"/>
        <w:gridCol w:w="8723"/>
      </w:tblGrid>
      <w:tr w:rsidR="007E22C8" w:rsidRPr="00E559E1" w14:paraId="776B8D2D" w14:textId="77777777" w:rsidTr="000B3208">
        <w:trPr>
          <w:trHeight w:val="432"/>
        </w:trPr>
        <w:tc>
          <w:tcPr>
            <w:tcW w:w="1800" w:type="dxa"/>
            <w:tcBorders>
              <w:top w:val="nil"/>
              <w:bottom w:val="nil"/>
            </w:tcBorders>
            <w:tcMar>
              <w:left w:w="0" w:type="dxa"/>
              <w:right w:w="0" w:type="dxa"/>
            </w:tcMar>
            <w:vAlign w:val="bottom"/>
          </w:tcPr>
          <w:p w14:paraId="2C5DC619" w14:textId="77777777" w:rsidR="007E22C8" w:rsidRDefault="007E22C8" w:rsidP="000B3208">
            <w:pPr>
              <w:rPr>
                <w:rFonts w:ascii="Times New Roman" w:hAnsi="Times New Roman" w:cs="Times New Roman"/>
                <w:sz w:val="24"/>
                <w:szCs w:val="24"/>
              </w:rPr>
            </w:pPr>
            <w:r w:rsidRPr="00E559E1">
              <w:rPr>
                <w:rFonts w:ascii="Times New Roman" w:hAnsi="Times New Roman" w:cs="Times New Roman"/>
                <w:sz w:val="24"/>
                <w:szCs w:val="24"/>
              </w:rPr>
              <w:t>Interviewee</w:t>
            </w:r>
          </w:p>
          <w:p w14:paraId="2485746A"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Name</w:t>
            </w:r>
            <w:r w:rsidRPr="00E559E1">
              <w:rPr>
                <w:rFonts w:ascii="Times New Roman" w:hAnsi="Times New Roman" w:cs="Times New Roman"/>
                <w:sz w:val="24"/>
                <w:szCs w:val="24"/>
              </w:rPr>
              <w:t>:</w:t>
            </w:r>
          </w:p>
        </w:tc>
        <w:tc>
          <w:tcPr>
            <w:tcW w:w="7560" w:type="dxa"/>
            <w:tcMar>
              <w:left w:w="0" w:type="dxa"/>
              <w:right w:w="0" w:type="dxa"/>
            </w:tcMar>
            <w:vAlign w:val="bottom"/>
          </w:tcPr>
          <w:p w14:paraId="2ECFDD5A"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Syaheer</w:t>
            </w:r>
          </w:p>
        </w:tc>
      </w:tr>
      <w:tr w:rsidR="007E22C8" w:rsidRPr="00E559E1" w14:paraId="01CF7F8C" w14:textId="77777777" w:rsidTr="000B3208">
        <w:trPr>
          <w:trHeight w:val="432"/>
        </w:trPr>
        <w:tc>
          <w:tcPr>
            <w:tcW w:w="1800" w:type="dxa"/>
            <w:tcBorders>
              <w:top w:val="nil"/>
              <w:bottom w:val="nil"/>
            </w:tcBorders>
            <w:tcMar>
              <w:left w:w="0" w:type="dxa"/>
              <w:right w:w="0" w:type="dxa"/>
            </w:tcMar>
            <w:vAlign w:val="bottom"/>
          </w:tcPr>
          <w:p w14:paraId="7413DC20" w14:textId="77777777" w:rsidR="007E22C8" w:rsidRPr="00E559E1" w:rsidRDefault="007E22C8" w:rsidP="000B3208">
            <w:pPr>
              <w:rPr>
                <w:rFonts w:ascii="Times New Roman" w:hAnsi="Times New Roman" w:cs="Times New Roman"/>
                <w:sz w:val="24"/>
                <w:szCs w:val="24"/>
              </w:rPr>
            </w:pPr>
            <w:r w:rsidRPr="00E559E1">
              <w:rPr>
                <w:rFonts w:ascii="Times New Roman" w:hAnsi="Times New Roman" w:cs="Times New Roman"/>
                <w:sz w:val="24"/>
                <w:szCs w:val="24"/>
              </w:rPr>
              <w:t>Subject:</w:t>
            </w:r>
          </w:p>
        </w:tc>
        <w:tc>
          <w:tcPr>
            <w:tcW w:w="7560" w:type="dxa"/>
            <w:tcMar>
              <w:left w:w="0" w:type="dxa"/>
              <w:right w:w="0" w:type="dxa"/>
            </w:tcMar>
            <w:vAlign w:val="bottom"/>
          </w:tcPr>
          <w:p w14:paraId="38F09D4E"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Understanding current system and in proposing a new system</w:t>
            </w:r>
          </w:p>
        </w:tc>
      </w:tr>
    </w:tbl>
    <w:p w14:paraId="105CD8E8" w14:textId="77777777" w:rsidR="007E22C8" w:rsidRPr="00E559E1" w:rsidRDefault="007E22C8" w:rsidP="007E22C8">
      <w:pPr>
        <w:rPr>
          <w:rFonts w:ascii="Times New Roman" w:hAnsi="Times New Roman" w:cs="Times New Roman"/>
          <w:sz w:val="24"/>
          <w:szCs w:val="24"/>
        </w:rPr>
      </w:pPr>
    </w:p>
    <w:p w14:paraId="54F9F4DA" w14:textId="77777777" w:rsidR="007E22C8" w:rsidRPr="00E559E1" w:rsidRDefault="007E22C8" w:rsidP="007E22C8">
      <w:pPr>
        <w:pStyle w:val="Heading2"/>
        <w:rPr>
          <w:rFonts w:ascii="Times New Roman" w:hAnsi="Times New Roman" w:cs="Times New Roman"/>
          <w:sz w:val="24"/>
          <w:szCs w:val="24"/>
        </w:rPr>
      </w:pPr>
      <w:r w:rsidRPr="00E559E1">
        <w:rPr>
          <w:rFonts w:ascii="Times New Roman" w:hAnsi="Times New Roman" w:cs="Times New Roman"/>
          <w:sz w:val="24"/>
          <w:szCs w:val="24"/>
        </w:rPr>
        <w:t>Questions to Ask Interviewee</w:t>
      </w:r>
    </w:p>
    <w:tbl>
      <w:tblPr>
        <w:tblStyle w:val="NoteForm1"/>
        <w:tblW w:w="5000" w:type="pct"/>
        <w:tblLayout w:type="fixed"/>
        <w:tblLook w:val="04A0" w:firstRow="1" w:lastRow="0" w:firstColumn="1" w:lastColumn="0" w:noHBand="0" w:noVBand="1"/>
        <w:tblDescription w:val="Space to write down questions and notes table 1"/>
      </w:tblPr>
      <w:tblGrid>
        <w:gridCol w:w="1662"/>
        <w:gridCol w:w="9138"/>
      </w:tblGrid>
      <w:tr w:rsidR="007E22C8" w:rsidRPr="00E559E1" w14:paraId="15FAC49D"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2" w:type="dxa"/>
          </w:tcPr>
          <w:p w14:paraId="1433455C" w14:textId="77777777" w:rsidR="007E22C8" w:rsidRPr="00E559E1" w:rsidRDefault="00FC5182" w:rsidP="000B3208">
            <w:pPr>
              <w:rPr>
                <w:rFonts w:ascii="Times New Roman" w:hAnsi="Times New Roman" w:cs="Times New Roman"/>
                <w:sz w:val="24"/>
                <w:szCs w:val="24"/>
              </w:rPr>
            </w:pPr>
            <w:sdt>
              <w:sdtPr>
                <w:rPr>
                  <w:rFonts w:ascii="Times New Roman" w:hAnsi="Times New Roman" w:cs="Times New Roman"/>
                  <w:sz w:val="24"/>
                  <w:szCs w:val="24"/>
                </w:rPr>
                <w:alias w:val="Question 1:"/>
                <w:tag w:val="Question 1:"/>
                <w:id w:val="197438743"/>
                <w:placeholder>
                  <w:docPart w:val="52B14C85C4954BE5BD76A00781C5CA79"/>
                </w:placeholder>
                <w:temporary/>
                <w:showingPlcHdr/>
                <w15:appearance w15:val="hidden"/>
              </w:sdtPr>
              <w:sdtEndPr/>
              <w:sdtContent>
                <w:r w:rsidR="007E22C8" w:rsidRPr="00E559E1">
                  <w:rPr>
                    <w:rFonts w:ascii="Times New Roman" w:hAnsi="Times New Roman" w:cs="Times New Roman"/>
                    <w:sz w:val="24"/>
                    <w:szCs w:val="24"/>
                  </w:rPr>
                  <w:t>Question #1</w:t>
                </w:r>
              </w:sdtContent>
            </w:sdt>
            <w:r w:rsidR="007E22C8" w:rsidRPr="00E559E1">
              <w:rPr>
                <w:rFonts w:ascii="Times New Roman" w:hAnsi="Times New Roman" w:cs="Times New Roman"/>
                <w:sz w:val="24"/>
                <w:szCs w:val="24"/>
              </w:rPr>
              <w:t>:</w:t>
            </w:r>
          </w:p>
        </w:tc>
        <w:tc>
          <w:tcPr>
            <w:tcW w:w="9138" w:type="dxa"/>
          </w:tcPr>
          <w:p w14:paraId="0DF89F0F"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like the best about the current system?</w:t>
            </w:r>
          </w:p>
        </w:tc>
      </w:tr>
      <w:tr w:rsidR="007E22C8" w:rsidRPr="00E559E1" w14:paraId="36F858F9" w14:textId="77777777" w:rsidTr="000B3208">
        <w:trPr>
          <w:trHeight w:val="107"/>
        </w:trPr>
        <w:tc>
          <w:tcPr>
            <w:cnfStyle w:val="001000000000" w:firstRow="0" w:lastRow="0" w:firstColumn="1" w:lastColumn="0" w:oddVBand="0" w:evenVBand="0" w:oddHBand="0" w:evenHBand="0" w:firstRowFirstColumn="0" w:firstRowLastColumn="0" w:lastRowFirstColumn="0" w:lastRowLastColumn="0"/>
            <w:tcW w:w="1662" w:type="dxa"/>
          </w:tcPr>
          <w:p w14:paraId="50557D6C"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7AB96F86"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Library card, it shows many information about the user. E.g. Books borrowed, Fine due amount.</w:t>
            </w:r>
          </w:p>
        </w:tc>
      </w:tr>
    </w:tbl>
    <w:p w14:paraId="707A1482" w14:textId="77777777" w:rsidR="007E22C8" w:rsidRPr="00E559E1"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662"/>
        <w:gridCol w:w="9138"/>
      </w:tblGrid>
      <w:tr w:rsidR="007E22C8" w:rsidRPr="00E559E1" w14:paraId="692B6184"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671A714" w14:textId="77777777" w:rsidR="007E22C8" w:rsidRPr="00E559E1" w:rsidRDefault="00FC5182" w:rsidP="000B3208">
            <w:pPr>
              <w:rPr>
                <w:rFonts w:ascii="Times New Roman" w:hAnsi="Times New Roman" w:cs="Times New Roman"/>
                <w:sz w:val="24"/>
                <w:szCs w:val="24"/>
              </w:rPr>
            </w:pPr>
            <w:sdt>
              <w:sdtPr>
                <w:rPr>
                  <w:rFonts w:ascii="Times New Roman" w:hAnsi="Times New Roman" w:cs="Times New Roman"/>
                  <w:sz w:val="24"/>
                  <w:szCs w:val="24"/>
                </w:rPr>
                <w:alias w:val="Question 2:"/>
                <w:tag w:val="Question 2:"/>
                <w:id w:val="-1314555115"/>
                <w:placeholder>
                  <w:docPart w:val="DFABD42822084CEFB4A52E7A9DC39606"/>
                </w:placeholder>
                <w:temporary/>
                <w:showingPlcHdr/>
                <w15:appearance w15:val="hidden"/>
              </w:sdtPr>
              <w:sdtEndPr/>
              <w:sdtContent>
                <w:r w:rsidR="007E22C8" w:rsidRPr="00E559E1">
                  <w:rPr>
                    <w:rFonts w:ascii="Times New Roman" w:hAnsi="Times New Roman" w:cs="Times New Roman"/>
                    <w:sz w:val="24"/>
                    <w:szCs w:val="24"/>
                  </w:rPr>
                  <w:t>Question #2</w:t>
                </w:r>
              </w:sdtContent>
            </w:sdt>
            <w:r w:rsidR="007E22C8" w:rsidRPr="00E559E1">
              <w:rPr>
                <w:rFonts w:ascii="Times New Roman" w:hAnsi="Times New Roman" w:cs="Times New Roman"/>
                <w:sz w:val="24"/>
                <w:szCs w:val="24"/>
              </w:rPr>
              <w:t>:</w:t>
            </w:r>
          </w:p>
        </w:tc>
        <w:tc>
          <w:tcPr>
            <w:tcW w:w="7920" w:type="dxa"/>
          </w:tcPr>
          <w:p w14:paraId="21237AD1"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find the most frustrating about the current system?</w:t>
            </w:r>
          </w:p>
        </w:tc>
      </w:tr>
      <w:tr w:rsidR="007E22C8" w:rsidRPr="00E559E1" w14:paraId="5B71B3FC" w14:textId="77777777" w:rsidTr="000B3208">
        <w:tc>
          <w:tcPr>
            <w:cnfStyle w:val="001000000000" w:firstRow="0" w:lastRow="0" w:firstColumn="1" w:lastColumn="0" w:oddVBand="0" w:evenVBand="0" w:oddHBand="0" w:evenHBand="0" w:firstRowFirstColumn="0" w:firstRowLastColumn="0" w:lastRowFirstColumn="0" w:lastRowLastColumn="0"/>
            <w:tcW w:w="1440" w:type="dxa"/>
          </w:tcPr>
          <w:p w14:paraId="4048EAA2"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485E0EFC"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Finding the books in the library. It is complicating for the user to search through the library shelves.</w:t>
            </w:r>
          </w:p>
        </w:tc>
      </w:tr>
    </w:tbl>
    <w:p w14:paraId="3412AD9A" w14:textId="77777777" w:rsidR="007E22C8" w:rsidRPr="00E559E1"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7E22C8" w:rsidRPr="00E559E1" w14:paraId="223B527A"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B9ACBBB" w14:textId="77777777" w:rsidR="007E22C8" w:rsidRPr="00E559E1" w:rsidRDefault="00FC5182" w:rsidP="000B3208">
            <w:pPr>
              <w:rPr>
                <w:rFonts w:ascii="Times New Roman" w:hAnsi="Times New Roman" w:cs="Times New Roman"/>
                <w:sz w:val="24"/>
                <w:szCs w:val="24"/>
              </w:rPr>
            </w:pPr>
            <w:sdt>
              <w:sdtPr>
                <w:rPr>
                  <w:rFonts w:ascii="Times New Roman" w:hAnsi="Times New Roman" w:cs="Times New Roman"/>
                  <w:sz w:val="24"/>
                  <w:szCs w:val="24"/>
                </w:rPr>
                <w:alias w:val="Question 3:"/>
                <w:tag w:val="Question 3:"/>
                <w:id w:val="698904942"/>
                <w:placeholder>
                  <w:docPart w:val="90D468155A9F4F5EB77C3906BBCCD630"/>
                </w:placeholder>
                <w:temporary/>
                <w:showingPlcHdr/>
                <w15:appearance w15:val="hidden"/>
              </w:sdtPr>
              <w:sdtEndPr/>
              <w:sdtContent>
                <w:r w:rsidR="007E22C8" w:rsidRPr="00E559E1">
                  <w:rPr>
                    <w:rFonts w:ascii="Times New Roman" w:hAnsi="Times New Roman" w:cs="Times New Roman"/>
                    <w:sz w:val="24"/>
                    <w:szCs w:val="24"/>
                  </w:rPr>
                  <w:t>Question #3</w:t>
                </w:r>
              </w:sdtContent>
            </w:sdt>
            <w:r w:rsidR="007E22C8" w:rsidRPr="00E559E1">
              <w:rPr>
                <w:rFonts w:ascii="Times New Roman" w:hAnsi="Times New Roman" w:cs="Times New Roman"/>
                <w:sz w:val="24"/>
                <w:szCs w:val="24"/>
              </w:rPr>
              <w:t>:</w:t>
            </w:r>
          </w:p>
        </w:tc>
        <w:tc>
          <w:tcPr>
            <w:tcW w:w="7920" w:type="dxa"/>
          </w:tcPr>
          <w:p w14:paraId="0C869629"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Would you recommend us to keep using the current system?</w:t>
            </w:r>
          </w:p>
        </w:tc>
      </w:tr>
      <w:tr w:rsidR="007E22C8" w:rsidRPr="00E559E1" w14:paraId="559CD8E9" w14:textId="77777777" w:rsidTr="000B3208">
        <w:tc>
          <w:tcPr>
            <w:cnfStyle w:val="001000000000" w:firstRow="0" w:lastRow="0" w:firstColumn="1" w:lastColumn="0" w:oddVBand="0" w:evenVBand="0" w:oddHBand="0" w:evenHBand="0" w:firstRowFirstColumn="0" w:firstRowLastColumn="0" w:lastRowFirstColumn="0" w:lastRowLastColumn="0"/>
            <w:tcW w:w="1440" w:type="dxa"/>
          </w:tcPr>
          <w:p w14:paraId="58D7D2E8"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6AC2FE26"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No, the current system is too old and complicated to use.</w:t>
            </w:r>
          </w:p>
        </w:tc>
      </w:tr>
    </w:tbl>
    <w:p w14:paraId="7D3A4C11" w14:textId="77777777" w:rsidR="007E22C8"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7E22C8" w:rsidRPr="00E559E1" w14:paraId="1FCC33F1"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08517D2"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Question #4</w:t>
            </w:r>
            <w:r w:rsidRPr="00E559E1">
              <w:rPr>
                <w:rFonts w:ascii="Times New Roman" w:hAnsi="Times New Roman" w:cs="Times New Roman"/>
                <w:sz w:val="24"/>
                <w:szCs w:val="24"/>
              </w:rPr>
              <w:t>:</w:t>
            </w:r>
          </w:p>
        </w:tc>
        <w:tc>
          <w:tcPr>
            <w:tcW w:w="9138" w:type="dxa"/>
          </w:tcPr>
          <w:p w14:paraId="4CEF9FA4"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say if we replace the library card with the new account system?</w:t>
            </w:r>
          </w:p>
        </w:tc>
      </w:tr>
      <w:tr w:rsidR="007E22C8" w:rsidRPr="00E559E1" w14:paraId="02317F39" w14:textId="77777777" w:rsidTr="000B3208">
        <w:tc>
          <w:tcPr>
            <w:cnfStyle w:val="001000000000" w:firstRow="0" w:lastRow="0" w:firstColumn="1" w:lastColumn="0" w:oddVBand="0" w:evenVBand="0" w:oddHBand="0" w:evenHBand="0" w:firstRowFirstColumn="0" w:firstRowLastColumn="0" w:lastRowFirstColumn="0" w:lastRowLastColumn="0"/>
            <w:tcW w:w="1662" w:type="dxa"/>
          </w:tcPr>
          <w:p w14:paraId="77F16476"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02A800C0"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The user think he is excited to see the new account system to replace the library card because the current system required too much manual input.</w:t>
            </w:r>
          </w:p>
        </w:tc>
      </w:tr>
    </w:tbl>
    <w:p w14:paraId="3FEA6D66" w14:textId="77777777" w:rsidR="007E22C8"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7E22C8" w:rsidRPr="00E559E1" w14:paraId="508DF668"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F73BBAB"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lastRenderedPageBreak/>
              <w:t>Question #5</w:t>
            </w:r>
            <w:r w:rsidRPr="00E559E1">
              <w:rPr>
                <w:rFonts w:ascii="Times New Roman" w:hAnsi="Times New Roman" w:cs="Times New Roman"/>
                <w:sz w:val="24"/>
                <w:szCs w:val="24"/>
              </w:rPr>
              <w:t>:</w:t>
            </w:r>
          </w:p>
        </w:tc>
        <w:tc>
          <w:tcPr>
            <w:tcW w:w="9138" w:type="dxa"/>
          </w:tcPr>
          <w:p w14:paraId="35F3443F"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Overall, how fast is it to complete your request (e.g. borrow a book) in the current system? </w:t>
            </w:r>
          </w:p>
        </w:tc>
      </w:tr>
      <w:tr w:rsidR="007E22C8" w:rsidRPr="00E559E1" w14:paraId="152BBEE1" w14:textId="77777777" w:rsidTr="000B3208">
        <w:tc>
          <w:tcPr>
            <w:cnfStyle w:val="001000000000" w:firstRow="0" w:lastRow="0" w:firstColumn="1" w:lastColumn="0" w:oddVBand="0" w:evenVBand="0" w:oddHBand="0" w:evenHBand="0" w:firstRowFirstColumn="0" w:firstRowLastColumn="0" w:lastRowFirstColumn="0" w:lastRowLastColumn="0"/>
            <w:tcW w:w="1662" w:type="dxa"/>
          </w:tcPr>
          <w:p w14:paraId="7132E598"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489EF50D"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It is OK. Sometimes the librarian could not find the information about the library card.</w:t>
            </w:r>
          </w:p>
        </w:tc>
      </w:tr>
    </w:tbl>
    <w:p w14:paraId="4A467855" w14:textId="77777777" w:rsidR="007E22C8"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7E22C8" w:rsidRPr="00E559E1" w14:paraId="6FA72CEF"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C83305F"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Question #6</w:t>
            </w:r>
            <w:r w:rsidRPr="00E559E1">
              <w:rPr>
                <w:rFonts w:ascii="Times New Roman" w:hAnsi="Times New Roman" w:cs="Times New Roman"/>
                <w:sz w:val="24"/>
                <w:szCs w:val="24"/>
              </w:rPr>
              <w:t>:</w:t>
            </w:r>
          </w:p>
        </w:tc>
        <w:tc>
          <w:tcPr>
            <w:tcW w:w="9138" w:type="dxa"/>
          </w:tcPr>
          <w:p w14:paraId="1FE357AC"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you could change one thing about the current system, what would it be and why?</w:t>
            </w:r>
          </w:p>
        </w:tc>
      </w:tr>
      <w:tr w:rsidR="007E22C8" w:rsidRPr="00E559E1" w14:paraId="7AFCD51A" w14:textId="77777777" w:rsidTr="000B3208">
        <w:tc>
          <w:tcPr>
            <w:cnfStyle w:val="001000000000" w:firstRow="0" w:lastRow="0" w:firstColumn="1" w:lastColumn="0" w:oddVBand="0" w:evenVBand="0" w:oddHBand="0" w:evenHBand="0" w:firstRowFirstColumn="0" w:firstRowLastColumn="0" w:lastRowFirstColumn="0" w:lastRowLastColumn="0"/>
            <w:tcW w:w="1662" w:type="dxa"/>
          </w:tcPr>
          <w:p w14:paraId="7B73C9A7"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240BFD30"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user thinks the ability to find the books faster should be improve as the time will not be wasted. </w:t>
            </w:r>
          </w:p>
        </w:tc>
      </w:tr>
    </w:tbl>
    <w:p w14:paraId="50884F44" w14:textId="77777777" w:rsidR="007E22C8"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7E22C8" w:rsidRPr="00E559E1" w14:paraId="3AAF27F1"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855B142"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Question #7</w:t>
            </w:r>
            <w:r w:rsidRPr="00E559E1">
              <w:rPr>
                <w:rFonts w:ascii="Times New Roman" w:hAnsi="Times New Roman" w:cs="Times New Roman"/>
                <w:sz w:val="24"/>
                <w:szCs w:val="24"/>
              </w:rPr>
              <w:t>:</w:t>
            </w:r>
          </w:p>
        </w:tc>
        <w:tc>
          <w:tcPr>
            <w:tcW w:w="9138" w:type="dxa"/>
          </w:tcPr>
          <w:p w14:paraId="2A7DE461"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how easy to use do you find in the current system?</w:t>
            </w:r>
          </w:p>
        </w:tc>
      </w:tr>
      <w:tr w:rsidR="007E22C8" w:rsidRPr="00E559E1" w14:paraId="19E5A61C" w14:textId="77777777" w:rsidTr="000B3208">
        <w:tc>
          <w:tcPr>
            <w:cnfStyle w:val="001000000000" w:firstRow="0" w:lastRow="0" w:firstColumn="1" w:lastColumn="0" w:oddVBand="0" w:evenVBand="0" w:oddHBand="0" w:evenHBand="0" w:firstRowFirstColumn="0" w:firstRowLastColumn="0" w:lastRowFirstColumn="0" w:lastRowLastColumn="0"/>
            <w:tcW w:w="1662" w:type="dxa"/>
          </w:tcPr>
          <w:p w14:paraId="6C9C260F"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3D6D01AA"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It’s OK. The current system still provides some convenient thing such as library card.</w:t>
            </w:r>
          </w:p>
        </w:tc>
      </w:tr>
    </w:tbl>
    <w:p w14:paraId="1A22415D" w14:textId="77777777" w:rsidR="007E22C8"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7E22C8" w:rsidRPr="00E559E1" w14:paraId="469142F3"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F324150"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Question #8</w:t>
            </w:r>
            <w:r w:rsidRPr="00E559E1">
              <w:rPr>
                <w:rFonts w:ascii="Times New Roman" w:hAnsi="Times New Roman" w:cs="Times New Roman"/>
                <w:sz w:val="24"/>
                <w:szCs w:val="24"/>
              </w:rPr>
              <w:t>:</w:t>
            </w:r>
          </w:p>
        </w:tc>
        <w:tc>
          <w:tcPr>
            <w:tcW w:w="7920" w:type="dxa"/>
          </w:tcPr>
          <w:p w14:paraId="36005A34"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How do you compare the current system with other libraries?</w:t>
            </w:r>
          </w:p>
        </w:tc>
      </w:tr>
      <w:tr w:rsidR="007E22C8" w:rsidRPr="00E559E1" w14:paraId="1C344FBA" w14:textId="77777777" w:rsidTr="000B3208">
        <w:tc>
          <w:tcPr>
            <w:cnfStyle w:val="001000000000" w:firstRow="0" w:lastRow="0" w:firstColumn="1" w:lastColumn="0" w:oddVBand="0" w:evenVBand="0" w:oddHBand="0" w:evenHBand="0" w:firstRowFirstColumn="0" w:firstRowLastColumn="0" w:lastRowFirstColumn="0" w:lastRowLastColumn="0"/>
            <w:tcW w:w="1440" w:type="dxa"/>
          </w:tcPr>
          <w:p w14:paraId="4DC237BF"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2EE18190"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Depends on which library. Some library is currently using the online system which is faster and effective than the current system.</w:t>
            </w:r>
          </w:p>
        </w:tc>
      </w:tr>
    </w:tbl>
    <w:p w14:paraId="1DE340F4" w14:textId="77777777" w:rsidR="007E22C8"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7E22C8" w:rsidRPr="00E559E1" w14:paraId="65F5AC0B"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23F94D4"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Question #9</w:t>
            </w:r>
            <w:r w:rsidRPr="00E559E1">
              <w:rPr>
                <w:rFonts w:ascii="Times New Roman" w:hAnsi="Times New Roman" w:cs="Times New Roman"/>
                <w:sz w:val="24"/>
                <w:szCs w:val="24"/>
              </w:rPr>
              <w:t>:</w:t>
            </w:r>
          </w:p>
        </w:tc>
        <w:tc>
          <w:tcPr>
            <w:tcW w:w="7920" w:type="dxa"/>
          </w:tcPr>
          <w:p w14:paraId="4C3D47BB"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Have you been fined before in out library? If so, do you think the fine system need to be improved?</w:t>
            </w:r>
          </w:p>
        </w:tc>
      </w:tr>
      <w:tr w:rsidR="007E22C8" w:rsidRPr="00E559E1" w14:paraId="02A794EB" w14:textId="77777777" w:rsidTr="000B3208">
        <w:tc>
          <w:tcPr>
            <w:cnfStyle w:val="001000000000" w:firstRow="0" w:lastRow="0" w:firstColumn="1" w:lastColumn="0" w:oddVBand="0" w:evenVBand="0" w:oddHBand="0" w:evenHBand="0" w:firstRowFirstColumn="0" w:firstRowLastColumn="0" w:lastRowFirstColumn="0" w:lastRowLastColumn="0"/>
            <w:tcW w:w="1440" w:type="dxa"/>
          </w:tcPr>
          <w:p w14:paraId="1CD61D68"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D32D879" w14:textId="77777777"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Yes, the fine amount should be generated automatically instead of calculating manually as the calculation will be wrong sometimes.</w:t>
            </w:r>
          </w:p>
        </w:tc>
      </w:tr>
    </w:tbl>
    <w:p w14:paraId="7208B19E" w14:textId="77777777" w:rsidR="007E22C8" w:rsidRDefault="007E22C8" w:rsidP="007E22C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7E22C8" w:rsidRPr="00E559E1" w14:paraId="1F473DA4" w14:textId="77777777" w:rsidTr="000B3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292E7B8" w14:textId="77777777" w:rsidR="007E22C8" w:rsidRPr="00E559E1" w:rsidRDefault="007E22C8" w:rsidP="000B3208">
            <w:pPr>
              <w:rPr>
                <w:rFonts w:ascii="Times New Roman" w:hAnsi="Times New Roman" w:cs="Times New Roman"/>
                <w:sz w:val="24"/>
                <w:szCs w:val="24"/>
              </w:rPr>
            </w:pPr>
            <w:r>
              <w:rPr>
                <w:rFonts w:ascii="Times New Roman" w:hAnsi="Times New Roman" w:cs="Times New Roman"/>
                <w:sz w:val="24"/>
                <w:szCs w:val="24"/>
              </w:rPr>
              <w:t>Question #10</w:t>
            </w:r>
            <w:r w:rsidRPr="00E559E1">
              <w:rPr>
                <w:rFonts w:ascii="Times New Roman" w:hAnsi="Times New Roman" w:cs="Times New Roman"/>
                <w:sz w:val="24"/>
                <w:szCs w:val="24"/>
              </w:rPr>
              <w:t>:</w:t>
            </w:r>
          </w:p>
        </w:tc>
        <w:tc>
          <w:tcPr>
            <w:tcW w:w="9138" w:type="dxa"/>
          </w:tcPr>
          <w:p w14:paraId="68D06F35" w14:textId="77777777" w:rsidR="007E22C8" w:rsidRPr="00E559E1" w:rsidRDefault="007E22C8" w:rsidP="000B3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How can we improve the current system? </w:t>
            </w:r>
          </w:p>
        </w:tc>
      </w:tr>
      <w:tr w:rsidR="007E22C8" w:rsidRPr="00E559E1" w14:paraId="5C5B776F" w14:textId="77777777" w:rsidTr="000B3208">
        <w:tc>
          <w:tcPr>
            <w:cnfStyle w:val="001000000000" w:firstRow="0" w:lastRow="0" w:firstColumn="1" w:lastColumn="0" w:oddVBand="0" w:evenVBand="0" w:oddHBand="0" w:evenHBand="0" w:firstRowFirstColumn="0" w:firstRowLastColumn="0" w:lastRowFirstColumn="0" w:lastRowLastColumn="0"/>
            <w:tcW w:w="1662" w:type="dxa"/>
          </w:tcPr>
          <w:p w14:paraId="0B1479F3" w14:textId="77777777" w:rsidR="007E22C8" w:rsidRPr="00E559E1" w:rsidRDefault="007E22C8" w:rsidP="000B3208">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2B9709B0" w14:textId="680871A2" w:rsidR="007E22C8" w:rsidRPr="00E559E1" w:rsidRDefault="007E22C8" w:rsidP="000B320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rPr>
              <w:t>The current system ha</w:t>
            </w:r>
            <w:r w:rsidR="00CF7423">
              <w:rPr>
                <w:rFonts w:ascii="Times New Roman" w:hAnsi="Times New Roman" w:cs="Times New Roman"/>
                <w:sz w:val="24"/>
                <w:szCs w:val="24"/>
              </w:rPr>
              <w:t>s</w:t>
            </w:r>
            <w:bookmarkStart w:id="1" w:name="_GoBack"/>
            <w:bookmarkEnd w:id="1"/>
            <w:r>
              <w:rPr>
                <w:rFonts w:ascii="Times New Roman" w:hAnsi="Times New Roman" w:cs="Times New Roman"/>
                <w:sz w:val="24"/>
                <w:szCs w:val="24"/>
              </w:rPr>
              <w:t xml:space="preserve"> too much manual input instead of automation.</w:t>
            </w:r>
          </w:p>
        </w:tc>
      </w:tr>
    </w:tbl>
    <w:p w14:paraId="3C01B6A4" w14:textId="77777777" w:rsidR="007E22C8" w:rsidRPr="00E559E1" w:rsidRDefault="007E22C8" w:rsidP="007E22C8">
      <w:pPr>
        <w:rPr>
          <w:rFonts w:ascii="Times New Roman" w:hAnsi="Times New Roman" w:cs="Times New Roman"/>
          <w:sz w:val="24"/>
          <w:szCs w:val="24"/>
        </w:rPr>
      </w:pPr>
    </w:p>
    <w:sdt>
      <w:sdtPr>
        <w:rPr>
          <w:rFonts w:ascii="Times New Roman" w:hAnsi="Times New Roman" w:cs="Times New Roman"/>
          <w:sz w:val="24"/>
          <w:szCs w:val="24"/>
        </w:rPr>
        <w:alias w:val="Additional notes:"/>
        <w:tag w:val="Additional notes:"/>
        <w:id w:val="-180352412"/>
        <w:placeholder>
          <w:docPart w:val="F53DFD3ED3084DF18F29EC04D0B8CD10"/>
        </w:placeholder>
        <w:temporary/>
        <w:showingPlcHdr/>
        <w15:appearance w15:val="hidden"/>
      </w:sdtPr>
      <w:sdtEndPr/>
      <w:sdtContent>
        <w:p w14:paraId="28C878D6" w14:textId="77777777" w:rsidR="007E22C8" w:rsidRPr="00E559E1" w:rsidRDefault="007E22C8" w:rsidP="007E22C8">
          <w:pPr>
            <w:pStyle w:val="Heading2"/>
            <w:rPr>
              <w:rFonts w:ascii="Times New Roman" w:hAnsi="Times New Roman" w:cs="Times New Roman"/>
              <w:sz w:val="24"/>
              <w:szCs w:val="24"/>
            </w:rPr>
          </w:pPr>
          <w:r w:rsidRPr="00E559E1">
            <w:rPr>
              <w:rFonts w:ascii="Times New Roman" w:hAnsi="Times New Roman" w:cs="Times New Roman"/>
              <w:sz w:val="24"/>
              <w:szCs w:val="24"/>
            </w:rPr>
            <w:t>Additional Notes</w:t>
          </w:r>
        </w:p>
      </w:sdtContent>
    </w:sdt>
    <w:p w14:paraId="2DD0799E" w14:textId="77777777" w:rsidR="007E22C8" w:rsidRPr="00E559E1" w:rsidRDefault="007E22C8" w:rsidP="007E22C8">
      <w:pPr>
        <w:rPr>
          <w:rFonts w:ascii="Times New Roman" w:hAnsi="Times New Roman" w:cs="Times New Roman"/>
          <w:sz w:val="24"/>
          <w:szCs w:val="24"/>
        </w:rPr>
      </w:pPr>
    </w:p>
    <w:p w14:paraId="75CCBF4F" w14:textId="77777777" w:rsidR="00DA3015" w:rsidRPr="00E559E1" w:rsidRDefault="00DA3015" w:rsidP="009660D7">
      <w:pPr>
        <w:rPr>
          <w:rFonts w:ascii="Times New Roman" w:hAnsi="Times New Roman" w:cs="Times New Roman"/>
          <w:sz w:val="24"/>
          <w:szCs w:val="24"/>
        </w:rPr>
      </w:pPr>
    </w:p>
    <w:sectPr w:rsidR="00DA3015" w:rsidRPr="00E559E1" w:rsidSect="007E22C8">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9B335" w14:textId="77777777" w:rsidR="00FC5182" w:rsidRDefault="00FC5182">
      <w:pPr>
        <w:spacing w:line="240" w:lineRule="auto"/>
      </w:pPr>
      <w:r>
        <w:separator/>
      </w:r>
    </w:p>
  </w:endnote>
  <w:endnote w:type="continuationSeparator" w:id="0">
    <w:p w14:paraId="23442DE9" w14:textId="77777777" w:rsidR="00FC5182" w:rsidRDefault="00FC5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8FE6A" w14:textId="77777777" w:rsidR="00FC5182" w:rsidRDefault="00FC5182">
      <w:pPr>
        <w:spacing w:line="240" w:lineRule="auto"/>
      </w:pPr>
      <w:r>
        <w:separator/>
      </w:r>
    </w:p>
  </w:footnote>
  <w:footnote w:type="continuationSeparator" w:id="0">
    <w:p w14:paraId="0B381E12" w14:textId="77777777" w:rsidR="00FC5182" w:rsidRDefault="00FC5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4B130A3A"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347C40EB"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C2"/>
    <w:rsid w:val="00005B57"/>
    <w:rsid w:val="00015405"/>
    <w:rsid w:val="0002013D"/>
    <w:rsid w:val="00037E0A"/>
    <w:rsid w:val="00075CF6"/>
    <w:rsid w:val="00083D3B"/>
    <w:rsid w:val="00101ACE"/>
    <w:rsid w:val="00133D13"/>
    <w:rsid w:val="00135F16"/>
    <w:rsid w:val="00150524"/>
    <w:rsid w:val="001664B8"/>
    <w:rsid w:val="001A569B"/>
    <w:rsid w:val="001D2131"/>
    <w:rsid w:val="001F2AA1"/>
    <w:rsid w:val="001F4E48"/>
    <w:rsid w:val="001F76C2"/>
    <w:rsid w:val="00265EB5"/>
    <w:rsid w:val="002C0ACD"/>
    <w:rsid w:val="002E0E25"/>
    <w:rsid w:val="002E32B1"/>
    <w:rsid w:val="002F575B"/>
    <w:rsid w:val="0032740D"/>
    <w:rsid w:val="00341345"/>
    <w:rsid w:val="003B06E1"/>
    <w:rsid w:val="003B18D2"/>
    <w:rsid w:val="003F4D46"/>
    <w:rsid w:val="00413455"/>
    <w:rsid w:val="00414262"/>
    <w:rsid w:val="00450843"/>
    <w:rsid w:val="004525AD"/>
    <w:rsid w:val="00456F2F"/>
    <w:rsid w:val="00462834"/>
    <w:rsid w:val="004668FB"/>
    <w:rsid w:val="004B694B"/>
    <w:rsid w:val="004C1B31"/>
    <w:rsid w:val="004C47B0"/>
    <w:rsid w:val="00524AB0"/>
    <w:rsid w:val="00545B04"/>
    <w:rsid w:val="00570B45"/>
    <w:rsid w:val="005869FC"/>
    <w:rsid w:val="005A0206"/>
    <w:rsid w:val="005B70B0"/>
    <w:rsid w:val="005F2375"/>
    <w:rsid w:val="00627A11"/>
    <w:rsid w:val="00636C0A"/>
    <w:rsid w:val="00651467"/>
    <w:rsid w:val="00657D64"/>
    <w:rsid w:val="006737B2"/>
    <w:rsid w:val="00673CA9"/>
    <w:rsid w:val="006E16C7"/>
    <w:rsid w:val="006F4EC4"/>
    <w:rsid w:val="007125A1"/>
    <w:rsid w:val="007740D5"/>
    <w:rsid w:val="00782E91"/>
    <w:rsid w:val="00784C89"/>
    <w:rsid w:val="0079162F"/>
    <w:rsid w:val="007D14CE"/>
    <w:rsid w:val="007E22C8"/>
    <w:rsid w:val="007E427E"/>
    <w:rsid w:val="00806380"/>
    <w:rsid w:val="00840DF6"/>
    <w:rsid w:val="0087103E"/>
    <w:rsid w:val="008856CE"/>
    <w:rsid w:val="008B6365"/>
    <w:rsid w:val="008C2AA8"/>
    <w:rsid w:val="008D5C81"/>
    <w:rsid w:val="008F22F3"/>
    <w:rsid w:val="0091625F"/>
    <w:rsid w:val="009243F5"/>
    <w:rsid w:val="0094412A"/>
    <w:rsid w:val="00952642"/>
    <w:rsid w:val="009660D7"/>
    <w:rsid w:val="009707FC"/>
    <w:rsid w:val="00984167"/>
    <w:rsid w:val="009C252F"/>
    <w:rsid w:val="009D3068"/>
    <w:rsid w:val="009D4CFD"/>
    <w:rsid w:val="00A234DA"/>
    <w:rsid w:val="00A2403B"/>
    <w:rsid w:val="00A27C98"/>
    <w:rsid w:val="00A40EDE"/>
    <w:rsid w:val="00A461A4"/>
    <w:rsid w:val="00A53870"/>
    <w:rsid w:val="00A800B5"/>
    <w:rsid w:val="00AA06AB"/>
    <w:rsid w:val="00AA162A"/>
    <w:rsid w:val="00AC5FC7"/>
    <w:rsid w:val="00B011EB"/>
    <w:rsid w:val="00B04039"/>
    <w:rsid w:val="00B47C5F"/>
    <w:rsid w:val="00B54D51"/>
    <w:rsid w:val="00B72E57"/>
    <w:rsid w:val="00BA050B"/>
    <w:rsid w:val="00BB1004"/>
    <w:rsid w:val="00BC1370"/>
    <w:rsid w:val="00BD4CF2"/>
    <w:rsid w:val="00C16CDD"/>
    <w:rsid w:val="00C16DF0"/>
    <w:rsid w:val="00C476F3"/>
    <w:rsid w:val="00C55A3F"/>
    <w:rsid w:val="00C65A12"/>
    <w:rsid w:val="00C70C7B"/>
    <w:rsid w:val="00C760E3"/>
    <w:rsid w:val="00C86C34"/>
    <w:rsid w:val="00C90E5C"/>
    <w:rsid w:val="00C90F34"/>
    <w:rsid w:val="00CB3003"/>
    <w:rsid w:val="00CE4B9E"/>
    <w:rsid w:val="00CF7423"/>
    <w:rsid w:val="00D1208D"/>
    <w:rsid w:val="00D17892"/>
    <w:rsid w:val="00D36B26"/>
    <w:rsid w:val="00DA11B8"/>
    <w:rsid w:val="00DA3015"/>
    <w:rsid w:val="00DA4347"/>
    <w:rsid w:val="00DA5619"/>
    <w:rsid w:val="00DA69C0"/>
    <w:rsid w:val="00DE3579"/>
    <w:rsid w:val="00E15D76"/>
    <w:rsid w:val="00E559E1"/>
    <w:rsid w:val="00E628E8"/>
    <w:rsid w:val="00E8359D"/>
    <w:rsid w:val="00E915A0"/>
    <w:rsid w:val="00EA4909"/>
    <w:rsid w:val="00EB1A52"/>
    <w:rsid w:val="00EC6FBC"/>
    <w:rsid w:val="00ED41E2"/>
    <w:rsid w:val="00EE72EC"/>
    <w:rsid w:val="00F050C9"/>
    <w:rsid w:val="00F25F7F"/>
    <w:rsid w:val="00F4737E"/>
    <w:rsid w:val="00F47D69"/>
    <w:rsid w:val="00F55F21"/>
    <w:rsid w:val="00F94F21"/>
    <w:rsid w:val="00FC4FB2"/>
    <w:rsid w:val="00FC5182"/>
    <w:rsid w:val="00FF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75771"/>
  <w15:chartTrackingRefBased/>
  <w15:docId w15:val="{3D3A839A-71A8-49BB-A8FB-08424868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1A7EB0734D998DDBE29AE514A68A"/>
        <w:category>
          <w:name w:val="General"/>
          <w:gallery w:val="placeholder"/>
        </w:category>
        <w:types>
          <w:type w:val="bbPlcHdr"/>
        </w:types>
        <w:behaviors>
          <w:behavior w:val="content"/>
        </w:behaviors>
        <w:guid w:val="{30A225F1-1528-46FB-B338-ED8FDCF377AD}"/>
      </w:docPartPr>
      <w:docPartBody>
        <w:p w:rsidR="00310069" w:rsidRDefault="006E2A46">
          <w:pPr>
            <w:pStyle w:val="89371A7EB0734D998DDBE29AE514A68A"/>
          </w:pPr>
          <w:r w:rsidRPr="008D5C81">
            <w:t>Interview</w:t>
          </w:r>
          <w:r>
            <w:t xml:space="preserve"> Details</w:t>
          </w:r>
        </w:p>
      </w:docPartBody>
    </w:docPart>
    <w:docPart>
      <w:docPartPr>
        <w:name w:val="58F90F17951249EB89B839A146FE3A77"/>
        <w:category>
          <w:name w:val="General"/>
          <w:gallery w:val="placeholder"/>
        </w:category>
        <w:types>
          <w:type w:val="bbPlcHdr"/>
        </w:types>
        <w:behaviors>
          <w:behavior w:val="content"/>
        </w:behaviors>
        <w:guid w:val="{DABD7FD0-AF56-4C42-BB46-113D80FD72C6}"/>
      </w:docPartPr>
      <w:docPartBody>
        <w:p w:rsidR="00310069" w:rsidRDefault="006E2A46">
          <w:pPr>
            <w:pStyle w:val="58F90F17951249EB89B839A146FE3A77"/>
          </w:pPr>
          <w:r>
            <w:t>Date</w:t>
          </w:r>
        </w:p>
      </w:docPartBody>
    </w:docPart>
    <w:docPart>
      <w:docPartPr>
        <w:name w:val="F4709CF255D24A05A4159F5E9009094A"/>
        <w:category>
          <w:name w:val="General"/>
          <w:gallery w:val="placeholder"/>
        </w:category>
        <w:types>
          <w:type w:val="bbPlcHdr"/>
        </w:types>
        <w:behaviors>
          <w:behavior w:val="content"/>
        </w:behaviors>
        <w:guid w:val="{C6F6F302-C26A-4419-B805-4799F42D8545}"/>
      </w:docPartPr>
      <w:docPartBody>
        <w:p w:rsidR="00310069" w:rsidRDefault="006E2A46">
          <w:pPr>
            <w:pStyle w:val="F4709CF255D24A05A4159F5E9009094A"/>
          </w:pPr>
          <w:r>
            <w:t>Time</w:t>
          </w:r>
        </w:p>
      </w:docPartBody>
    </w:docPart>
    <w:docPart>
      <w:docPartPr>
        <w:name w:val="99C5063AB9214469A3436562F6B984EF"/>
        <w:category>
          <w:name w:val="General"/>
          <w:gallery w:val="placeholder"/>
        </w:category>
        <w:types>
          <w:type w:val="bbPlcHdr"/>
        </w:types>
        <w:behaviors>
          <w:behavior w:val="content"/>
        </w:behaviors>
        <w:guid w:val="{BACF6E1E-83BC-45ED-B28B-29C48EAB0FB7}"/>
      </w:docPartPr>
      <w:docPartBody>
        <w:p w:rsidR="00310069" w:rsidRDefault="006E2A46">
          <w:pPr>
            <w:pStyle w:val="99C5063AB9214469A3436562F6B984EF"/>
          </w:pPr>
          <w:r>
            <w:t>Question #1</w:t>
          </w:r>
        </w:p>
      </w:docPartBody>
    </w:docPart>
    <w:docPart>
      <w:docPartPr>
        <w:name w:val="8E875CAE19AB47C48FBD0BDF9477D8DD"/>
        <w:category>
          <w:name w:val="General"/>
          <w:gallery w:val="placeholder"/>
        </w:category>
        <w:types>
          <w:type w:val="bbPlcHdr"/>
        </w:types>
        <w:behaviors>
          <w:behavior w:val="content"/>
        </w:behaviors>
        <w:guid w:val="{AE5874A6-1CEB-4DF4-90C4-0A42644AFC2C}"/>
      </w:docPartPr>
      <w:docPartBody>
        <w:p w:rsidR="00310069" w:rsidRDefault="006E2A46">
          <w:pPr>
            <w:pStyle w:val="8E875CAE19AB47C48FBD0BDF9477D8DD"/>
          </w:pPr>
          <w:r>
            <w:t>Question #2</w:t>
          </w:r>
        </w:p>
      </w:docPartBody>
    </w:docPart>
    <w:docPart>
      <w:docPartPr>
        <w:name w:val="9DA9D149F54741B982DD6F62BAB08CB8"/>
        <w:category>
          <w:name w:val="General"/>
          <w:gallery w:val="placeholder"/>
        </w:category>
        <w:types>
          <w:type w:val="bbPlcHdr"/>
        </w:types>
        <w:behaviors>
          <w:behavior w:val="content"/>
        </w:behaviors>
        <w:guid w:val="{FA861F44-FAF9-40F3-AC92-445EDC8DDAAD}"/>
      </w:docPartPr>
      <w:docPartBody>
        <w:p w:rsidR="00310069" w:rsidRDefault="006E2A46">
          <w:pPr>
            <w:pStyle w:val="9DA9D149F54741B982DD6F62BAB08CB8"/>
          </w:pPr>
          <w:r>
            <w:t>Question #3</w:t>
          </w:r>
        </w:p>
      </w:docPartBody>
    </w:docPart>
    <w:docPart>
      <w:docPartPr>
        <w:name w:val="BC6B1CF8C90440F39BDA1398F36600DB"/>
        <w:category>
          <w:name w:val="General"/>
          <w:gallery w:val="placeholder"/>
        </w:category>
        <w:types>
          <w:type w:val="bbPlcHdr"/>
        </w:types>
        <w:behaviors>
          <w:behavior w:val="content"/>
        </w:behaviors>
        <w:guid w:val="{F5ED7763-0620-4162-B206-B552EBA02400}"/>
      </w:docPartPr>
      <w:docPartBody>
        <w:p w:rsidR="00310069" w:rsidRDefault="006E2A46">
          <w:pPr>
            <w:pStyle w:val="BC6B1CF8C90440F39BDA1398F36600DB"/>
          </w:pPr>
          <w:r>
            <w:t>Additional Notes</w:t>
          </w:r>
        </w:p>
      </w:docPartBody>
    </w:docPart>
    <w:docPart>
      <w:docPartPr>
        <w:name w:val="DC8A269F8BD4497B8ED1F9132320F347"/>
        <w:category>
          <w:name w:val="General"/>
          <w:gallery w:val="placeholder"/>
        </w:category>
        <w:types>
          <w:type w:val="bbPlcHdr"/>
        </w:types>
        <w:behaviors>
          <w:behavior w:val="content"/>
        </w:behaviors>
        <w:guid w:val="{D4D99437-49EF-4B3E-852C-C0B5B3D4B5DA}"/>
      </w:docPartPr>
      <w:docPartBody>
        <w:p w:rsidR="00BC68CE" w:rsidRDefault="00BC3E04" w:rsidP="00BC3E04">
          <w:pPr>
            <w:pStyle w:val="DC8A269F8BD4497B8ED1F9132320F347"/>
          </w:pPr>
          <w:r w:rsidRPr="008D5C81">
            <w:t>Interview</w:t>
          </w:r>
          <w:r>
            <w:t xml:space="preserve"> Details</w:t>
          </w:r>
        </w:p>
      </w:docPartBody>
    </w:docPart>
    <w:docPart>
      <w:docPartPr>
        <w:name w:val="8A9282403ECD4091A81C0DA5E7EA334E"/>
        <w:category>
          <w:name w:val="General"/>
          <w:gallery w:val="placeholder"/>
        </w:category>
        <w:types>
          <w:type w:val="bbPlcHdr"/>
        </w:types>
        <w:behaviors>
          <w:behavior w:val="content"/>
        </w:behaviors>
        <w:guid w:val="{6188262D-8E6F-4AB9-AD10-B3F1FEA77C68}"/>
      </w:docPartPr>
      <w:docPartBody>
        <w:p w:rsidR="00BC68CE" w:rsidRDefault="00BC3E04" w:rsidP="00BC3E04">
          <w:pPr>
            <w:pStyle w:val="8A9282403ECD4091A81C0DA5E7EA334E"/>
          </w:pPr>
          <w:r>
            <w:t>Date</w:t>
          </w:r>
        </w:p>
      </w:docPartBody>
    </w:docPart>
    <w:docPart>
      <w:docPartPr>
        <w:name w:val="68A0EB20812744F2919328E1B3BE4B78"/>
        <w:category>
          <w:name w:val="General"/>
          <w:gallery w:val="placeholder"/>
        </w:category>
        <w:types>
          <w:type w:val="bbPlcHdr"/>
        </w:types>
        <w:behaviors>
          <w:behavior w:val="content"/>
        </w:behaviors>
        <w:guid w:val="{D19F3431-7EFD-4C9B-ACAC-EAD693E45E93}"/>
      </w:docPartPr>
      <w:docPartBody>
        <w:p w:rsidR="00BC68CE" w:rsidRDefault="00BC3E04" w:rsidP="00BC3E04">
          <w:pPr>
            <w:pStyle w:val="68A0EB20812744F2919328E1B3BE4B78"/>
          </w:pPr>
          <w:r>
            <w:t>Time</w:t>
          </w:r>
        </w:p>
      </w:docPartBody>
    </w:docPart>
    <w:docPart>
      <w:docPartPr>
        <w:name w:val="52B14C85C4954BE5BD76A00781C5CA79"/>
        <w:category>
          <w:name w:val="General"/>
          <w:gallery w:val="placeholder"/>
        </w:category>
        <w:types>
          <w:type w:val="bbPlcHdr"/>
        </w:types>
        <w:behaviors>
          <w:behavior w:val="content"/>
        </w:behaviors>
        <w:guid w:val="{2F36883A-09D2-4ECA-A474-AECDCE0CF986}"/>
      </w:docPartPr>
      <w:docPartBody>
        <w:p w:rsidR="00BC68CE" w:rsidRDefault="00BC3E04" w:rsidP="00BC3E04">
          <w:pPr>
            <w:pStyle w:val="52B14C85C4954BE5BD76A00781C5CA79"/>
          </w:pPr>
          <w:r>
            <w:t>Question #1</w:t>
          </w:r>
        </w:p>
      </w:docPartBody>
    </w:docPart>
    <w:docPart>
      <w:docPartPr>
        <w:name w:val="DFABD42822084CEFB4A52E7A9DC39606"/>
        <w:category>
          <w:name w:val="General"/>
          <w:gallery w:val="placeholder"/>
        </w:category>
        <w:types>
          <w:type w:val="bbPlcHdr"/>
        </w:types>
        <w:behaviors>
          <w:behavior w:val="content"/>
        </w:behaviors>
        <w:guid w:val="{42BEA997-D177-4C17-A012-80E331FD9FC5}"/>
      </w:docPartPr>
      <w:docPartBody>
        <w:p w:rsidR="00BC68CE" w:rsidRDefault="00BC3E04" w:rsidP="00BC3E04">
          <w:pPr>
            <w:pStyle w:val="DFABD42822084CEFB4A52E7A9DC39606"/>
          </w:pPr>
          <w:r>
            <w:t>Question #2</w:t>
          </w:r>
        </w:p>
      </w:docPartBody>
    </w:docPart>
    <w:docPart>
      <w:docPartPr>
        <w:name w:val="90D468155A9F4F5EB77C3906BBCCD630"/>
        <w:category>
          <w:name w:val="General"/>
          <w:gallery w:val="placeholder"/>
        </w:category>
        <w:types>
          <w:type w:val="bbPlcHdr"/>
        </w:types>
        <w:behaviors>
          <w:behavior w:val="content"/>
        </w:behaviors>
        <w:guid w:val="{616340A0-A40C-48C8-8EBC-9A02D4F2AB1C}"/>
      </w:docPartPr>
      <w:docPartBody>
        <w:p w:rsidR="00BC68CE" w:rsidRDefault="00BC3E04" w:rsidP="00BC3E04">
          <w:pPr>
            <w:pStyle w:val="90D468155A9F4F5EB77C3906BBCCD630"/>
          </w:pPr>
          <w:r>
            <w:t>Question #3</w:t>
          </w:r>
        </w:p>
      </w:docPartBody>
    </w:docPart>
    <w:docPart>
      <w:docPartPr>
        <w:name w:val="F53DFD3ED3084DF18F29EC04D0B8CD10"/>
        <w:category>
          <w:name w:val="General"/>
          <w:gallery w:val="placeholder"/>
        </w:category>
        <w:types>
          <w:type w:val="bbPlcHdr"/>
        </w:types>
        <w:behaviors>
          <w:behavior w:val="content"/>
        </w:behaviors>
        <w:guid w:val="{D02D4E3B-8A9A-43B0-B80F-2133A4F82EE1}"/>
      </w:docPartPr>
      <w:docPartBody>
        <w:p w:rsidR="00BC68CE" w:rsidRDefault="00BC3E04" w:rsidP="00BC3E04">
          <w:pPr>
            <w:pStyle w:val="F53DFD3ED3084DF18F29EC04D0B8CD10"/>
          </w:pPr>
          <w:r>
            <w:t>Additional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C"/>
    <w:rsid w:val="00064B0C"/>
    <w:rsid w:val="002A5E8C"/>
    <w:rsid w:val="002B7B69"/>
    <w:rsid w:val="00310069"/>
    <w:rsid w:val="006E2A46"/>
    <w:rsid w:val="00726474"/>
    <w:rsid w:val="00933C4D"/>
    <w:rsid w:val="009D0179"/>
    <w:rsid w:val="00A12710"/>
    <w:rsid w:val="00A40538"/>
    <w:rsid w:val="00BC3E04"/>
    <w:rsid w:val="00BC68CE"/>
    <w:rsid w:val="00C90F47"/>
    <w:rsid w:val="00DD0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037365EF794337B284F1CC87C3E8BF">
    <w:name w:val="5B037365EF794337B284F1CC87C3E8BF"/>
  </w:style>
  <w:style w:type="paragraph" w:customStyle="1" w:styleId="89371A7EB0734D998DDBE29AE514A68A">
    <w:name w:val="89371A7EB0734D998DDBE29AE514A68A"/>
  </w:style>
  <w:style w:type="paragraph" w:customStyle="1" w:styleId="B49ACF61E4A045CEA4BB2C7612CA0F44">
    <w:name w:val="B49ACF61E4A045CEA4BB2C7612CA0F44"/>
  </w:style>
  <w:style w:type="paragraph" w:customStyle="1" w:styleId="72EDBEAC21F343FB96D50BB9A185C42D">
    <w:name w:val="72EDBEAC21F343FB96D50BB9A185C42D"/>
  </w:style>
  <w:style w:type="paragraph" w:customStyle="1" w:styleId="58F90F17951249EB89B839A146FE3A77">
    <w:name w:val="58F90F17951249EB89B839A146FE3A77"/>
  </w:style>
  <w:style w:type="paragraph" w:customStyle="1" w:styleId="DFF33D039D944326BC24F18919288338">
    <w:name w:val="DFF33D039D944326BC24F18919288338"/>
  </w:style>
  <w:style w:type="paragraph" w:customStyle="1" w:styleId="F4709CF255D24A05A4159F5E9009094A">
    <w:name w:val="F4709CF255D24A05A4159F5E9009094A"/>
  </w:style>
  <w:style w:type="paragraph" w:customStyle="1" w:styleId="570F9B49DD6D49718A3565311689A029">
    <w:name w:val="570F9B49DD6D49718A3565311689A029"/>
  </w:style>
  <w:style w:type="paragraph" w:customStyle="1" w:styleId="E3BD3671E172409E9203847067148992">
    <w:name w:val="E3BD3671E172409E9203847067148992"/>
  </w:style>
  <w:style w:type="paragraph" w:customStyle="1" w:styleId="9B85D3FF156B4A63A499B552C54C27DD">
    <w:name w:val="9B85D3FF156B4A63A499B552C54C27DD"/>
  </w:style>
  <w:style w:type="paragraph" w:customStyle="1" w:styleId="BF88EA33A06744EC8619DFAD7E96463F">
    <w:name w:val="BF88EA33A06744EC8619DFAD7E96463F"/>
  </w:style>
  <w:style w:type="paragraph" w:customStyle="1" w:styleId="03495975BB434C1A80BCCC9A0D935681">
    <w:name w:val="03495975BB434C1A80BCCC9A0D935681"/>
  </w:style>
  <w:style w:type="paragraph" w:customStyle="1" w:styleId="75784DC4DFDC413B8E6879410E0DECB3">
    <w:name w:val="75784DC4DFDC413B8E6879410E0DECB3"/>
  </w:style>
  <w:style w:type="paragraph" w:customStyle="1" w:styleId="EFD9636FD55346CCA65021F9A93BF638">
    <w:name w:val="EFD9636FD55346CCA65021F9A93BF638"/>
  </w:style>
  <w:style w:type="paragraph" w:customStyle="1" w:styleId="981AC23DAF294ACFA5820F69D84529A8">
    <w:name w:val="981AC23DAF294ACFA5820F69D84529A8"/>
  </w:style>
  <w:style w:type="paragraph" w:customStyle="1" w:styleId="CF975A368CEB4D11BEDB5DB5C5D63422">
    <w:name w:val="CF975A368CEB4D11BEDB5DB5C5D63422"/>
  </w:style>
  <w:style w:type="paragraph" w:customStyle="1" w:styleId="21A85EB67D7D481DB08164B6726675AB">
    <w:name w:val="21A85EB67D7D481DB08164B6726675AB"/>
  </w:style>
  <w:style w:type="paragraph" w:customStyle="1" w:styleId="47ABB76DC4714AF587B1365F02911C3B">
    <w:name w:val="47ABB76DC4714AF587B1365F02911C3B"/>
  </w:style>
  <w:style w:type="paragraph" w:customStyle="1" w:styleId="CD31D992F00547E1B19098E5129AD5B1">
    <w:name w:val="CD31D992F00547E1B19098E5129AD5B1"/>
  </w:style>
  <w:style w:type="paragraph" w:customStyle="1" w:styleId="99C5063AB9214469A3436562F6B984EF">
    <w:name w:val="99C5063AB9214469A3436562F6B984EF"/>
  </w:style>
  <w:style w:type="paragraph" w:customStyle="1" w:styleId="B2EB25E46DB24E33A0E2869465D6B91F">
    <w:name w:val="B2EB25E46DB24E33A0E2869465D6B91F"/>
  </w:style>
  <w:style w:type="paragraph" w:customStyle="1" w:styleId="1EF7114E90104A80B2293D4FE8E145EC">
    <w:name w:val="1EF7114E90104A80B2293D4FE8E145EC"/>
  </w:style>
  <w:style w:type="paragraph" w:customStyle="1" w:styleId="1F4ED1BDE18D4284958F208922C43815">
    <w:name w:val="1F4ED1BDE18D4284958F208922C43815"/>
  </w:style>
  <w:style w:type="paragraph" w:customStyle="1" w:styleId="8E875CAE19AB47C48FBD0BDF9477D8DD">
    <w:name w:val="8E875CAE19AB47C48FBD0BDF9477D8DD"/>
  </w:style>
  <w:style w:type="paragraph" w:customStyle="1" w:styleId="1B3380B692164B5A8C8CBA62C74428E2">
    <w:name w:val="1B3380B692164B5A8C8CBA62C74428E2"/>
  </w:style>
  <w:style w:type="paragraph" w:customStyle="1" w:styleId="96BAF314874640A1A25C036F8864B59B">
    <w:name w:val="96BAF314874640A1A25C036F8864B59B"/>
  </w:style>
  <w:style w:type="paragraph" w:customStyle="1" w:styleId="B9D7443B51D042F8BDA3534C9B05D696">
    <w:name w:val="B9D7443B51D042F8BDA3534C9B05D696"/>
  </w:style>
  <w:style w:type="paragraph" w:customStyle="1" w:styleId="9DA9D149F54741B982DD6F62BAB08CB8">
    <w:name w:val="9DA9D149F54741B982DD6F62BAB08CB8"/>
  </w:style>
  <w:style w:type="paragraph" w:customStyle="1" w:styleId="A960411C3B5B45F99E9F249FD4439D44">
    <w:name w:val="A960411C3B5B45F99E9F249FD4439D44"/>
  </w:style>
  <w:style w:type="paragraph" w:customStyle="1" w:styleId="DF78AA23E0674D088E7821B2572F1083">
    <w:name w:val="DF78AA23E0674D088E7821B2572F1083"/>
  </w:style>
  <w:style w:type="paragraph" w:customStyle="1" w:styleId="B8FFE371AAD84E5EAD88369C31B2789B">
    <w:name w:val="B8FFE371AAD84E5EAD88369C31B2789B"/>
  </w:style>
  <w:style w:type="paragraph" w:customStyle="1" w:styleId="BC6B1CF8C90440F39BDA1398F36600DB">
    <w:name w:val="BC6B1CF8C90440F39BDA1398F36600DB"/>
  </w:style>
  <w:style w:type="paragraph" w:customStyle="1" w:styleId="F389FCEAEF874802862A84DCE2A1BB10">
    <w:name w:val="F389FCEAEF874802862A84DCE2A1BB10"/>
  </w:style>
  <w:style w:type="paragraph" w:customStyle="1" w:styleId="74F30F49F9C249D7BFA2C59D0037199B">
    <w:name w:val="74F30F49F9C249D7BFA2C59D0037199B"/>
    <w:rsid w:val="002A5E8C"/>
  </w:style>
  <w:style w:type="paragraph" w:customStyle="1" w:styleId="81090C1C44034AAAA7E556EB9F7651CE">
    <w:name w:val="81090C1C44034AAAA7E556EB9F7651CE"/>
    <w:rsid w:val="002A5E8C"/>
  </w:style>
  <w:style w:type="paragraph" w:customStyle="1" w:styleId="B6D34F5A402E477E88A16E657CE926C2">
    <w:name w:val="B6D34F5A402E477E88A16E657CE926C2"/>
    <w:rsid w:val="002A5E8C"/>
  </w:style>
  <w:style w:type="paragraph" w:customStyle="1" w:styleId="62F0279984B848A496846FF4A7B90B99">
    <w:name w:val="62F0279984B848A496846FF4A7B90B99"/>
    <w:rsid w:val="002A5E8C"/>
  </w:style>
  <w:style w:type="paragraph" w:customStyle="1" w:styleId="AADA656F12904D21854CB7A834CF4A25">
    <w:name w:val="AADA656F12904D21854CB7A834CF4A25"/>
    <w:rsid w:val="002A5E8C"/>
  </w:style>
  <w:style w:type="paragraph" w:customStyle="1" w:styleId="58780A809CB749328E8489C1B5A161C7">
    <w:name w:val="58780A809CB749328E8489C1B5A161C7"/>
    <w:rsid w:val="002A5E8C"/>
  </w:style>
  <w:style w:type="paragraph" w:customStyle="1" w:styleId="2637A30A3AF547D8ADD1B1787AECD442">
    <w:name w:val="2637A30A3AF547D8ADD1B1787AECD442"/>
    <w:rsid w:val="002A5E8C"/>
  </w:style>
  <w:style w:type="paragraph" w:customStyle="1" w:styleId="6E80D8903808482588902B7E655751E3">
    <w:name w:val="6E80D8903808482588902B7E655751E3"/>
    <w:rsid w:val="002A5E8C"/>
  </w:style>
  <w:style w:type="paragraph" w:customStyle="1" w:styleId="D87D103D78EA4FB79669C1B1D9EF7420">
    <w:name w:val="D87D103D78EA4FB79669C1B1D9EF7420"/>
    <w:rsid w:val="002A5E8C"/>
  </w:style>
  <w:style w:type="paragraph" w:customStyle="1" w:styleId="6BB6B0716EC64F558DC548A45CF535B2">
    <w:name w:val="6BB6B0716EC64F558DC548A45CF535B2"/>
    <w:rsid w:val="002A5E8C"/>
  </w:style>
  <w:style w:type="paragraph" w:customStyle="1" w:styleId="CF1305EE9FDE4706B81E1982596A6F37">
    <w:name w:val="CF1305EE9FDE4706B81E1982596A6F37"/>
    <w:rsid w:val="002A5E8C"/>
  </w:style>
  <w:style w:type="paragraph" w:customStyle="1" w:styleId="17445B06B05C438195D02C9760538681">
    <w:name w:val="17445B06B05C438195D02C9760538681"/>
    <w:rsid w:val="002A5E8C"/>
  </w:style>
  <w:style w:type="paragraph" w:customStyle="1" w:styleId="ACDD8CFD01F24185A138D75D236CB259">
    <w:name w:val="ACDD8CFD01F24185A138D75D236CB259"/>
    <w:rsid w:val="002A5E8C"/>
  </w:style>
  <w:style w:type="paragraph" w:customStyle="1" w:styleId="FAA93D133C0F460093EB84CF40A8A51A">
    <w:name w:val="FAA93D133C0F460093EB84CF40A8A51A"/>
    <w:rsid w:val="002A5E8C"/>
  </w:style>
  <w:style w:type="paragraph" w:customStyle="1" w:styleId="DC8A269F8BD4497B8ED1F9132320F347">
    <w:name w:val="DC8A269F8BD4497B8ED1F9132320F347"/>
    <w:rsid w:val="00BC3E04"/>
  </w:style>
  <w:style w:type="paragraph" w:customStyle="1" w:styleId="8A9282403ECD4091A81C0DA5E7EA334E">
    <w:name w:val="8A9282403ECD4091A81C0DA5E7EA334E"/>
    <w:rsid w:val="00BC3E04"/>
  </w:style>
  <w:style w:type="paragraph" w:customStyle="1" w:styleId="68A0EB20812744F2919328E1B3BE4B78">
    <w:name w:val="68A0EB20812744F2919328E1B3BE4B78"/>
    <w:rsid w:val="00BC3E04"/>
  </w:style>
  <w:style w:type="paragraph" w:customStyle="1" w:styleId="52B14C85C4954BE5BD76A00781C5CA79">
    <w:name w:val="52B14C85C4954BE5BD76A00781C5CA79"/>
    <w:rsid w:val="00BC3E04"/>
  </w:style>
  <w:style w:type="paragraph" w:customStyle="1" w:styleId="DFABD42822084CEFB4A52E7A9DC39606">
    <w:name w:val="DFABD42822084CEFB4A52E7A9DC39606"/>
    <w:rsid w:val="00BC3E04"/>
  </w:style>
  <w:style w:type="paragraph" w:customStyle="1" w:styleId="90D468155A9F4F5EB77C3906BBCCD630">
    <w:name w:val="90D468155A9F4F5EB77C3906BBCCD630"/>
    <w:rsid w:val="00BC3E04"/>
  </w:style>
  <w:style w:type="paragraph" w:customStyle="1" w:styleId="F53DFD3ED3084DF18F29EC04D0B8CD10">
    <w:name w:val="F53DFD3ED3084DF18F29EC04D0B8CD10"/>
    <w:rsid w:val="00BC3E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177</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Yu</dc:creator>
  <cp:lastModifiedBy>Justin Yu</cp:lastModifiedBy>
  <cp:revision>9</cp:revision>
  <dcterms:created xsi:type="dcterms:W3CDTF">2019-06-25T01:48:00Z</dcterms:created>
  <dcterms:modified xsi:type="dcterms:W3CDTF">2019-08-08T05:55:00Z</dcterms:modified>
</cp:coreProperties>
</file>